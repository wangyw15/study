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55D3D30" w14:textId="77777777" w:rsidR="001A6448" w:rsidRDefault="001A6448" w:rsidP="001A6448">
      <w:pPr>
        <w:pStyle w:val="a8"/>
        <w:ind w:firstLine="0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上海大学  计算机学院</w:t>
      </w:r>
    </w:p>
    <w:p w14:paraId="1501533A" w14:textId="449A37E9" w:rsidR="001A6448" w:rsidRDefault="001A6448" w:rsidP="001A6448">
      <w:pPr>
        <w:pStyle w:val="a8"/>
        <w:ind w:firstLine="0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《计算机组成原理实验》报告</w:t>
      </w:r>
      <w:r w:rsidR="000776D3">
        <w:rPr>
          <w:rFonts w:ascii="黑体" w:eastAsia="黑体" w:hint="eastAsia"/>
          <w:b/>
          <w:sz w:val="36"/>
          <w:szCs w:val="36"/>
        </w:rPr>
        <w:t>六</w:t>
      </w:r>
    </w:p>
    <w:p w14:paraId="6EE2840D" w14:textId="4F9F645C" w:rsidR="009D5EFC" w:rsidRPr="009D5EFC" w:rsidRDefault="009D5EFC" w:rsidP="009D5EFC">
      <w:pPr>
        <w:pStyle w:val="a8"/>
        <w:ind w:left="148" w:hangingChars="49" w:hanging="148"/>
        <w:jc w:val="left"/>
        <w:rPr>
          <w:rFonts w:ascii="黑体" w:eastAsia="黑体"/>
          <w:b/>
          <w:sz w:val="30"/>
          <w:szCs w:val="30"/>
          <w:u w:val="single"/>
        </w:rPr>
      </w:pPr>
      <w:r>
        <w:rPr>
          <w:rFonts w:ascii="黑体" w:eastAsia="黑体" w:hint="eastAsia"/>
          <w:b/>
          <w:sz w:val="30"/>
          <w:szCs w:val="30"/>
        </w:rPr>
        <w:t xml:space="preserve">  </w:t>
      </w:r>
      <w:r w:rsidR="001A6448">
        <w:rPr>
          <w:rFonts w:ascii="黑体" w:eastAsia="黑体" w:hint="eastAsia"/>
          <w:b/>
          <w:sz w:val="30"/>
          <w:szCs w:val="30"/>
        </w:rPr>
        <w:t xml:space="preserve">姓名 </w:t>
      </w:r>
      <w:r w:rsidR="001A6448">
        <w:rPr>
          <w:rFonts w:ascii="黑体" w:eastAsia="黑体" w:hint="eastAsia"/>
          <w:b/>
          <w:sz w:val="30"/>
          <w:szCs w:val="30"/>
          <w:u w:val="single"/>
        </w:rPr>
        <w:t xml:space="preserve"> 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 </w:t>
      </w:r>
      <w:r w:rsidR="006C4B30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6C4B30">
        <w:rPr>
          <w:rFonts w:ascii="黑体" w:eastAsia="黑体"/>
          <w:b/>
          <w:sz w:val="30"/>
          <w:szCs w:val="30"/>
          <w:u w:val="single"/>
        </w:rPr>
        <w:t xml:space="preserve">     </w:t>
      </w:r>
      <w:r w:rsidR="00B2517C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</w:t>
      </w:r>
      <w:r w:rsidR="0064357F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   </w:t>
      </w:r>
      <w:r w:rsidR="001A6448">
        <w:rPr>
          <w:rFonts w:ascii="黑体" w:eastAsia="黑体" w:hint="eastAsia"/>
          <w:b/>
          <w:sz w:val="30"/>
          <w:szCs w:val="30"/>
        </w:rPr>
        <w:t>学号</w:t>
      </w:r>
      <w:r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 </w:t>
      </w:r>
      <w:r w:rsidR="00EF24C9">
        <w:rPr>
          <w:rFonts w:ascii="黑体" w:eastAsia="黑体"/>
          <w:b/>
          <w:sz w:val="30"/>
          <w:szCs w:val="30"/>
          <w:u w:val="single"/>
        </w:rPr>
        <w:t xml:space="preserve">         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</w:p>
    <w:p w14:paraId="02F0D878" w14:textId="01EE324F" w:rsidR="001A6448" w:rsidRDefault="009D5EFC" w:rsidP="009D5EFC">
      <w:pPr>
        <w:pStyle w:val="a8"/>
        <w:ind w:left="148" w:hangingChars="49" w:hanging="148"/>
        <w:jc w:val="left"/>
        <w:rPr>
          <w:rFonts w:ascii="黑体" w:eastAsia="黑体"/>
          <w:b/>
          <w:sz w:val="30"/>
          <w:szCs w:val="30"/>
        </w:rPr>
      </w:pPr>
      <w:r>
        <w:rPr>
          <w:rFonts w:ascii="黑体" w:eastAsia="黑体" w:hint="eastAsia"/>
          <w:b/>
          <w:sz w:val="30"/>
          <w:szCs w:val="30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</w:rPr>
        <w:t xml:space="preserve"> 时间 </w:t>
      </w:r>
      <w:r w:rsidR="001A6448" w:rsidRPr="001A6448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974854">
        <w:rPr>
          <w:rFonts w:ascii="黑体" w:eastAsia="黑体"/>
          <w:b/>
          <w:sz w:val="30"/>
          <w:szCs w:val="30"/>
          <w:u w:val="single"/>
        </w:rPr>
        <w:t xml:space="preserve">           </w:t>
      </w:r>
      <w:r w:rsidR="001A6448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</w:t>
      </w:r>
      <w:r w:rsidR="0064357F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</w:rPr>
        <w:t xml:space="preserve">机位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    </w:t>
      </w:r>
      <w:r w:rsidRPr="009D5EFC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 </w:t>
      </w:r>
      <w:r w:rsidRPr="009D5EFC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指导教师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0279F1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0279F1">
        <w:rPr>
          <w:rFonts w:ascii="黑体" w:eastAsia="黑体"/>
          <w:b/>
          <w:sz w:val="30"/>
          <w:szCs w:val="30"/>
          <w:u w:val="single"/>
        </w:rPr>
        <w:t xml:space="preserve">    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</w:p>
    <w:p w14:paraId="6CAD1CE0" w14:textId="2902C296" w:rsidR="001A6448" w:rsidRDefault="001A6448" w:rsidP="001A6448">
      <w:pPr>
        <w:pStyle w:val="a8"/>
        <w:ind w:firstLine="0"/>
        <w:rPr>
          <w:b/>
          <w:bCs/>
          <w:noProof/>
          <w:sz w:val="18"/>
          <w:szCs w:val="18"/>
          <w:u w:val="single"/>
        </w:rPr>
      </w:pPr>
      <w:r>
        <w:rPr>
          <w:rFonts w:ascii="黑体" w:eastAsia="黑体" w:hint="eastAsia"/>
          <w:b/>
          <w:sz w:val="36"/>
          <w:szCs w:val="36"/>
        </w:rPr>
        <w:t xml:space="preserve">          </w:t>
      </w:r>
      <w:r w:rsidR="0001602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3CCD211" wp14:editId="626A7476">
                <wp:simplePos x="0" y="0"/>
                <wp:positionH relativeFrom="column">
                  <wp:posOffset>0</wp:posOffset>
                </wp:positionH>
                <wp:positionV relativeFrom="paragraph">
                  <wp:posOffset>58420</wp:posOffset>
                </wp:positionV>
                <wp:extent cx="5372100" cy="0"/>
                <wp:effectExtent l="28575" t="24130" r="28575" b="33020"/>
                <wp:wrapNone/>
                <wp:docPr id="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721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F7D6FA" id="Line 2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4.6pt" to="423pt,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" strokeweight="4.5pt">
                <v:stroke linestyle="thinThick"/>
              </v:line>
            </w:pict>
          </mc:Fallback>
        </mc:AlternateContent>
      </w:r>
    </w:p>
    <w:p w14:paraId="4839C0CD" w14:textId="77777777" w:rsidR="001A6448" w:rsidRPr="009D5EFC" w:rsidRDefault="001A6448">
      <w:pPr>
        <w:ind w:firstLine="0"/>
        <w:jc w:val="center"/>
        <w:rPr>
          <w:rFonts w:ascii="宋体" w:hAnsi="宋体" w:cs="宋体"/>
          <w:szCs w:val="21"/>
        </w:rPr>
      </w:pPr>
    </w:p>
    <w:p w14:paraId="6AA659F4" w14:textId="28552596" w:rsidR="00DC42FD" w:rsidRPr="001A6448" w:rsidRDefault="00DC42FD" w:rsidP="001A6448">
      <w:pPr>
        <w:ind w:firstLine="0"/>
        <w:rPr>
          <w:rFonts w:ascii="宋体" w:hAnsi="宋体" w:cs="宋体"/>
          <w:b/>
          <w:sz w:val="32"/>
          <w:szCs w:val="32"/>
          <w:u w:val="single"/>
        </w:rPr>
      </w:pPr>
      <w:r w:rsidRPr="001A6448">
        <w:rPr>
          <w:rFonts w:ascii="宋体" w:hAnsi="宋体" w:cs="宋体" w:hint="eastAsia"/>
          <w:b/>
          <w:sz w:val="32"/>
          <w:szCs w:val="32"/>
        </w:rPr>
        <w:t>实验名称:</w:t>
      </w:r>
      <w:r w:rsidR="001A6448" w:rsidRPr="001A6448">
        <w:rPr>
          <w:rFonts w:ascii="宋体" w:hAnsi="宋体" w:cs="宋体" w:hint="eastAsia"/>
          <w:b/>
          <w:sz w:val="32"/>
          <w:szCs w:val="32"/>
          <w:u w:val="single"/>
        </w:rPr>
        <w:t xml:space="preserve">  </w:t>
      </w:r>
      <w:r w:rsidR="00953EA8">
        <w:rPr>
          <w:rFonts w:ascii="宋体" w:hAnsi="宋体" w:cs="宋体" w:hint="eastAsia"/>
          <w:b/>
          <w:sz w:val="32"/>
          <w:szCs w:val="32"/>
          <w:u w:val="single"/>
        </w:rPr>
        <w:t xml:space="preserve"> </w:t>
      </w:r>
      <w:r w:rsidR="00091E3A">
        <w:rPr>
          <w:rFonts w:ascii="宋体" w:hAnsi="宋体" w:cs="宋体"/>
          <w:b/>
          <w:sz w:val="32"/>
          <w:szCs w:val="32"/>
          <w:u w:val="single"/>
        </w:rPr>
        <w:t xml:space="preserve">    </w:t>
      </w:r>
      <w:r w:rsidR="00F77E90" w:rsidRPr="00F77E90">
        <w:rPr>
          <w:rFonts w:ascii="宋体" w:hAnsi="宋体" w:cs="宋体" w:hint="eastAsia"/>
          <w:b/>
          <w:sz w:val="32"/>
          <w:szCs w:val="32"/>
          <w:u w:val="single"/>
        </w:rPr>
        <w:t>机器语言程序实验</w:t>
      </w:r>
      <w:r w:rsidR="00091E3A">
        <w:rPr>
          <w:rFonts w:ascii="宋体" w:hAnsi="宋体" w:cs="宋体" w:hint="eastAsia"/>
          <w:b/>
          <w:sz w:val="32"/>
          <w:szCs w:val="32"/>
          <w:u w:val="single"/>
        </w:rPr>
        <w:t xml:space="preserve"> </w:t>
      </w:r>
      <w:r w:rsidR="00091E3A">
        <w:rPr>
          <w:rFonts w:ascii="宋体" w:hAnsi="宋体" w:cs="宋体"/>
          <w:b/>
          <w:sz w:val="32"/>
          <w:szCs w:val="32"/>
          <w:u w:val="single"/>
        </w:rPr>
        <w:t xml:space="preserve"> </w:t>
      </w:r>
      <w:r w:rsidR="00953EA8">
        <w:rPr>
          <w:rFonts w:ascii="宋体" w:hAnsi="宋体" w:cs="宋体" w:hint="eastAsia"/>
          <w:b/>
          <w:sz w:val="32"/>
          <w:szCs w:val="32"/>
          <w:u w:val="single"/>
        </w:rPr>
        <w:t xml:space="preserve">    </w:t>
      </w:r>
    </w:p>
    <w:p w14:paraId="0AD5CB8C" w14:textId="77777777" w:rsidR="00DC42FD" w:rsidRPr="00F77E90" w:rsidRDefault="00DC42FD">
      <w:pPr>
        <w:ind w:firstLine="0"/>
        <w:rPr>
          <w:rFonts w:ascii="宋体" w:hAnsi="宋体" w:cs="宋体"/>
        </w:rPr>
      </w:pPr>
    </w:p>
    <w:p w14:paraId="46EE6E89" w14:textId="77777777" w:rsidR="00DC42FD" w:rsidRPr="001A6448" w:rsidRDefault="00DC42FD">
      <w:pPr>
        <w:ind w:firstLine="0"/>
        <w:rPr>
          <w:rFonts w:ascii="宋体" w:hAnsi="宋体" w:cs="宋体"/>
          <w:b/>
          <w:sz w:val="28"/>
          <w:szCs w:val="28"/>
        </w:rPr>
      </w:pPr>
      <w:r w:rsidRPr="001A6448">
        <w:rPr>
          <w:rFonts w:ascii="宋体" w:hAnsi="宋体" w:cs="宋体" w:hint="eastAsia"/>
          <w:b/>
          <w:sz w:val="28"/>
          <w:szCs w:val="28"/>
        </w:rPr>
        <w:t>一、实验目的</w:t>
      </w:r>
    </w:p>
    <w:p w14:paraId="0759D90A" w14:textId="77777777" w:rsidR="00F7436A" w:rsidRPr="00F7436A" w:rsidRDefault="00F7436A" w:rsidP="00F7436A">
      <w:pPr>
        <w:ind w:firstLineChars="685" w:firstLine="1644"/>
        <w:jc w:val="left"/>
        <w:rPr>
          <w:rFonts w:ascii="宋体" w:hAnsi="宋体" w:cs="宋体"/>
          <w:sz w:val="24"/>
        </w:rPr>
      </w:pPr>
      <w:r w:rsidRPr="00F7436A">
        <w:rPr>
          <w:rFonts w:ascii="宋体" w:hAnsi="宋体" w:cs="宋体" w:hint="eastAsia"/>
          <w:sz w:val="24"/>
        </w:rPr>
        <w:t>1. 编制机器语言简单程序。</w:t>
      </w:r>
    </w:p>
    <w:p w14:paraId="0ACC7B32" w14:textId="1CE8062A" w:rsidR="00066BE2" w:rsidRPr="00066BE2" w:rsidRDefault="00F7436A" w:rsidP="00F7436A">
      <w:pPr>
        <w:ind w:firstLineChars="685" w:firstLine="1644"/>
        <w:jc w:val="left"/>
        <w:rPr>
          <w:rFonts w:ascii="宋体" w:hAnsi="宋体" w:cs="宋体"/>
        </w:rPr>
      </w:pPr>
      <w:r w:rsidRPr="00F7436A">
        <w:rPr>
          <w:rFonts w:ascii="宋体" w:hAnsi="宋体" w:cs="宋体" w:hint="eastAsia"/>
          <w:sz w:val="24"/>
        </w:rPr>
        <w:t>2. 成功运行机器语言程序。</w:t>
      </w:r>
    </w:p>
    <w:p w14:paraId="4D3A8420" w14:textId="77777777" w:rsidR="00DC42FD" w:rsidRPr="001A6448" w:rsidRDefault="00DC42FD">
      <w:pPr>
        <w:ind w:firstLine="0"/>
        <w:rPr>
          <w:rFonts w:ascii="宋体" w:hAnsi="宋体" w:cs="宋体"/>
          <w:b/>
          <w:sz w:val="28"/>
          <w:szCs w:val="28"/>
        </w:rPr>
      </w:pPr>
      <w:r w:rsidRPr="001A6448">
        <w:rPr>
          <w:rFonts w:ascii="宋体" w:hAnsi="宋体" w:cs="宋体" w:hint="eastAsia"/>
          <w:b/>
          <w:sz w:val="28"/>
          <w:szCs w:val="28"/>
        </w:rPr>
        <w:t>二、实验原理</w:t>
      </w:r>
    </w:p>
    <w:p w14:paraId="15242927" w14:textId="77777777" w:rsidR="00A559AF" w:rsidRPr="00A559AF" w:rsidRDefault="00A559AF" w:rsidP="00A559AF">
      <w:pPr>
        <w:ind w:left="480" w:firstLine="960"/>
        <w:rPr>
          <w:rFonts w:ascii="宋体" w:hAnsi="宋体" w:cs="宋体"/>
          <w:sz w:val="24"/>
        </w:rPr>
      </w:pPr>
      <w:r w:rsidRPr="00A559AF">
        <w:rPr>
          <w:rFonts w:ascii="宋体" w:hAnsi="宋体" w:cs="宋体" w:hint="eastAsia"/>
          <w:sz w:val="24"/>
        </w:rPr>
        <w:t>1.  指令的形式化表示：</w:t>
      </w:r>
    </w:p>
    <w:p w14:paraId="4E2DD171" w14:textId="746AA453" w:rsidR="005B3596" w:rsidRDefault="00A559AF" w:rsidP="00A559AF">
      <w:pPr>
        <w:ind w:left="480" w:firstLine="960"/>
        <w:rPr>
          <w:rFonts w:ascii="宋体" w:hAnsi="宋体" w:cs="宋体"/>
          <w:sz w:val="24"/>
        </w:rPr>
      </w:pPr>
      <w:r w:rsidRPr="00A559AF">
        <w:rPr>
          <w:rFonts w:ascii="宋体" w:hAnsi="宋体" w:cs="宋体" w:hint="eastAsia"/>
          <w:sz w:val="24"/>
        </w:rPr>
        <w:t>在实验三中使用微指令的二进制具体编码(16进制数形式)来表示它，在实验五中用机器指令的微程序入口地址(16进制数形式)来表示它们，这几种表示可以直接被机器“理解”，但人理解起来就非常吃力。表面上看，人理解16进制数形式指令很困难的原因是这些指令太相似了，其实根本原因是16进制数形式的指令没有对指令功能的任何反映，所以“人”用起来不方便，尤其是在使用大量指令来编制解决实际问题的程序时，这种不反映指令逻辑功能的形式更显得难以使用。</w:t>
      </w:r>
      <w:r>
        <w:rPr>
          <w:rFonts w:ascii="宋体" w:hAnsi="宋体" w:cs="宋体" w:hint="eastAsia"/>
          <w:sz w:val="24"/>
        </w:rPr>
        <w:t>于是</w:t>
      </w:r>
      <w:r w:rsidRPr="00A559AF">
        <w:rPr>
          <w:rFonts w:ascii="宋体" w:hAnsi="宋体" w:cs="宋体" w:hint="eastAsia"/>
          <w:sz w:val="24"/>
        </w:rPr>
        <w:t>给每条(微)指令再规定一个反映其逻辑功能的“符号”，习惯上称这套符号为“汇编指令”。</w:t>
      </w:r>
    </w:p>
    <w:p w14:paraId="4ACDFD93" w14:textId="77777777" w:rsidR="00C3384D" w:rsidRPr="00C3384D" w:rsidRDefault="00C3384D" w:rsidP="00C3384D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C3384D">
        <w:rPr>
          <w:rFonts w:ascii="宋体" w:hAnsi="宋体" w:cs="宋体" w:hint="eastAsia"/>
          <w:sz w:val="24"/>
        </w:rPr>
        <w:t>2.  汇编：</w:t>
      </w:r>
    </w:p>
    <w:p w14:paraId="5B85D554" w14:textId="47161F7F" w:rsidR="00C3384D" w:rsidRPr="00C3384D" w:rsidRDefault="00C3384D" w:rsidP="00C3384D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C3384D">
        <w:rPr>
          <w:rFonts w:ascii="宋体" w:hAnsi="宋体" w:cs="宋体" w:hint="eastAsia"/>
          <w:sz w:val="24"/>
        </w:rPr>
        <w:t>由于汇编指令和16进制数指令是同一条指令的两种形式化符号，所以二者之间存在着一张符号对应表——翻译工具。厂家为实验箱的机器指令规定的两种形式化符号对应表见101～102页的表，其中“助记符”列就是“汇编指令”符号，“机器码1”和“机器码2”是指令的二进制数形式符号。有了这张对应表，人就可以用汇编指令符号来编写程序，以方便编程时的逻辑思维，编好程序后，只要对照这张表按顺序逐条将指令翻译成指令的二进制形式，然后将二进制数形式的程序送入计算机，计算机就能“理解”程序的逻辑操作了。这个翻译过程叫“汇编”。</w:t>
      </w:r>
    </w:p>
    <w:p w14:paraId="6B6BD93B" w14:textId="4B5119A2" w:rsidR="00351167" w:rsidRDefault="00C3384D" w:rsidP="00C3384D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C3384D">
        <w:rPr>
          <w:rFonts w:ascii="宋体" w:hAnsi="宋体" w:cs="宋体" w:hint="eastAsia"/>
          <w:sz w:val="24"/>
        </w:rPr>
        <w:t>显然，每个人都可以定义自己的“汇编指令”，只要你规定好符号“对应表”就行了。所以，汇编指令“符号”和机器无关，而汇编指令的功能完全依赖于机器。</w:t>
      </w:r>
    </w:p>
    <w:p w14:paraId="01514189" w14:textId="3BD0A4EB" w:rsidR="000C2B8C" w:rsidRDefault="000C2B8C" w:rsidP="00C3384D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在本次实验中，通过多条汇编指令完成</w:t>
      </w:r>
      <w:r w:rsidR="00A95317">
        <w:rPr>
          <w:rFonts w:ascii="宋体" w:hAnsi="宋体" w:cs="宋体" w:hint="eastAsia"/>
          <w:sz w:val="24"/>
        </w:rPr>
        <w:t>给定的操作。</w:t>
      </w:r>
    </w:p>
    <w:p w14:paraId="710367DA" w14:textId="77777777" w:rsidR="00C3384D" w:rsidRPr="00761469" w:rsidRDefault="00C3384D" w:rsidP="00351167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78638F45" w14:textId="77777777" w:rsidR="002231F0" w:rsidRPr="002231F0" w:rsidRDefault="002231F0" w:rsidP="002231F0">
      <w:pPr>
        <w:ind w:firstLine="360"/>
      </w:pPr>
    </w:p>
    <w:p w14:paraId="1E7C5536" w14:textId="77777777" w:rsidR="00E231A4" w:rsidRDefault="00DC42FD">
      <w:pPr>
        <w:ind w:firstLine="0"/>
        <w:rPr>
          <w:rFonts w:ascii="宋体" w:hAnsi="宋体" w:cs="宋体"/>
          <w:b/>
          <w:sz w:val="28"/>
          <w:szCs w:val="28"/>
        </w:rPr>
      </w:pPr>
      <w:r w:rsidRPr="001A6448">
        <w:rPr>
          <w:rFonts w:ascii="宋体" w:hAnsi="宋体" w:cs="宋体" w:hint="eastAsia"/>
          <w:b/>
          <w:sz w:val="28"/>
          <w:szCs w:val="28"/>
        </w:rPr>
        <w:t>三、实验内容</w:t>
      </w:r>
    </w:p>
    <w:p w14:paraId="22DDB7EF" w14:textId="0CF10BAF" w:rsidR="00E231A4" w:rsidRDefault="001F6A38">
      <w:pPr>
        <w:ind w:firstLine="0"/>
        <w:rPr>
          <w:rFonts w:ascii="宋体" w:hAnsi="宋体" w:cs="宋体"/>
          <w:b/>
          <w:sz w:val="28"/>
          <w:szCs w:val="28"/>
        </w:rPr>
      </w:pPr>
      <w:r>
        <w:rPr>
          <w:rFonts w:ascii="宋体" w:hAnsi="宋体" w:cs="宋体" w:hint="eastAsia"/>
          <w:b/>
          <w:sz w:val="28"/>
          <w:szCs w:val="28"/>
        </w:rPr>
        <w:lastRenderedPageBreak/>
        <w:t>1．</w:t>
      </w:r>
      <w:r w:rsidR="00CD1689" w:rsidRPr="00CD1689">
        <w:rPr>
          <w:rFonts w:ascii="宋体" w:hAnsi="宋体" w:cs="宋体" w:hint="eastAsia"/>
          <w:b/>
          <w:sz w:val="28"/>
          <w:szCs w:val="28"/>
        </w:rPr>
        <w:t>编写并运行机器语言程序，将R1中的数值左移n次送OUT，n是R2中的数值。(指令码从10开始)</w:t>
      </w:r>
    </w:p>
    <w:p w14:paraId="2EE611F5" w14:textId="77777777" w:rsidR="00DC42FD" w:rsidRDefault="00DC42FD" w:rsidP="001F6A38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实验步骤</w:t>
      </w:r>
    </w:p>
    <w:p w14:paraId="18BB4FA4" w14:textId="25B18007" w:rsidR="00550466" w:rsidRDefault="00550466" w:rsidP="00D712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通过分析题目要求并查询汇编指令表，可以为题目编写如下汇编代码：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1978"/>
        <w:gridCol w:w="1978"/>
        <w:gridCol w:w="1930"/>
        <w:gridCol w:w="1930"/>
      </w:tblGrid>
      <w:tr w:rsidR="00550466" w14:paraId="08C572CC" w14:textId="77777777" w:rsidTr="00550466">
        <w:tc>
          <w:tcPr>
            <w:tcW w:w="2074" w:type="dxa"/>
          </w:tcPr>
          <w:p w14:paraId="057F62DD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030070B6" w14:textId="7AE05BAE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指令</w:t>
            </w:r>
          </w:p>
        </w:tc>
        <w:tc>
          <w:tcPr>
            <w:tcW w:w="2074" w:type="dxa"/>
          </w:tcPr>
          <w:p w14:paraId="42F0A0FA" w14:textId="6E2A3D40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地址</w:t>
            </w:r>
          </w:p>
        </w:tc>
        <w:tc>
          <w:tcPr>
            <w:tcW w:w="2074" w:type="dxa"/>
          </w:tcPr>
          <w:p w14:paraId="245C6CC4" w14:textId="16A4D14A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十六进制表示</w:t>
            </w:r>
          </w:p>
        </w:tc>
      </w:tr>
      <w:tr w:rsidR="00550466" w14:paraId="5A9B8CFE" w14:textId="77777777" w:rsidTr="00550466">
        <w:tc>
          <w:tcPr>
            <w:tcW w:w="2074" w:type="dxa"/>
          </w:tcPr>
          <w:p w14:paraId="19D1BC8D" w14:textId="7D691A38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 w:rsidRPr="00550466">
              <w:rPr>
                <w:rFonts w:ascii="Consolas" w:hAnsi="Consolas" w:cs="宋体" w:hint="eastAsia"/>
                <w:sz w:val="24"/>
              </w:rPr>
              <w:t>LOOP</w:t>
            </w:r>
            <w:r w:rsidRPr="00550466">
              <w:rPr>
                <w:rFonts w:ascii="Consolas" w:hAnsi="Consolas" w:cs="宋体"/>
                <w:sz w:val="24"/>
              </w:rPr>
              <w:t>:</w:t>
            </w:r>
          </w:p>
        </w:tc>
        <w:tc>
          <w:tcPr>
            <w:tcW w:w="2074" w:type="dxa"/>
          </w:tcPr>
          <w:p w14:paraId="1E3B28CB" w14:textId="02EF4C1E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A,R1</w:t>
            </w:r>
          </w:p>
        </w:tc>
        <w:tc>
          <w:tcPr>
            <w:tcW w:w="2074" w:type="dxa"/>
          </w:tcPr>
          <w:p w14:paraId="5E98B6BB" w14:textId="5F6F3693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0</w:t>
            </w:r>
          </w:p>
        </w:tc>
        <w:tc>
          <w:tcPr>
            <w:tcW w:w="2074" w:type="dxa"/>
          </w:tcPr>
          <w:p w14:paraId="23A70C9C" w14:textId="61F3C2ED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550466" w14:paraId="6449A27A" w14:textId="77777777" w:rsidTr="00550466">
        <w:tc>
          <w:tcPr>
            <w:tcW w:w="2074" w:type="dxa"/>
          </w:tcPr>
          <w:p w14:paraId="644DA8AF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124D266E" w14:textId="55A10169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R</w:t>
            </w:r>
            <w:r>
              <w:rPr>
                <w:rFonts w:ascii="Consolas" w:hAnsi="Consolas" w:cs="宋体"/>
                <w:sz w:val="24"/>
              </w:rPr>
              <w:t>L A</w:t>
            </w:r>
          </w:p>
        </w:tc>
        <w:tc>
          <w:tcPr>
            <w:tcW w:w="2074" w:type="dxa"/>
          </w:tcPr>
          <w:p w14:paraId="34C8102B" w14:textId="0D0F16FD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  <w:tc>
          <w:tcPr>
            <w:tcW w:w="2074" w:type="dxa"/>
          </w:tcPr>
          <w:p w14:paraId="7A212306" w14:textId="46C07D43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D</w:t>
            </w:r>
            <w:r>
              <w:rPr>
                <w:rFonts w:ascii="Consolas" w:hAnsi="Consolas" w:cs="宋体"/>
                <w:sz w:val="24"/>
              </w:rPr>
              <w:t>4</w:t>
            </w:r>
          </w:p>
        </w:tc>
      </w:tr>
      <w:tr w:rsidR="00550466" w14:paraId="3E0A11AB" w14:textId="77777777" w:rsidTr="00550466">
        <w:tc>
          <w:tcPr>
            <w:tcW w:w="2074" w:type="dxa"/>
          </w:tcPr>
          <w:p w14:paraId="77EB018D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0DA77942" w14:textId="10658223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R1,A</w:t>
            </w:r>
          </w:p>
        </w:tc>
        <w:tc>
          <w:tcPr>
            <w:tcW w:w="2074" w:type="dxa"/>
          </w:tcPr>
          <w:p w14:paraId="6CE39657" w14:textId="4D9B19DF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2</w:t>
            </w:r>
          </w:p>
        </w:tc>
        <w:tc>
          <w:tcPr>
            <w:tcW w:w="2074" w:type="dxa"/>
          </w:tcPr>
          <w:p w14:paraId="720B7EBD" w14:textId="4795EDA1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550466" w14:paraId="319A098A" w14:textId="77777777" w:rsidTr="00550466">
        <w:tc>
          <w:tcPr>
            <w:tcW w:w="2074" w:type="dxa"/>
          </w:tcPr>
          <w:p w14:paraId="73027870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40D360BD" w14:textId="03038310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A,R2</w:t>
            </w:r>
          </w:p>
        </w:tc>
        <w:tc>
          <w:tcPr>
            <w:tcW w:w="2074" w:type="dxa"/>
          </w:tcPr>
          <w:p w14:paraId="08331CD6" w14:textId="6E6FC776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  <w:tc>
          <w:tcPr>
            <w:tcW w:w="2074" w:type="dxa"/>
          </w:tcPr>
          <w:p w14:paraId="2BE5FFFB" w14:textId="2C0C726C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2</w:t>
            </w:r>
          </w:p>
        </w:tc>
      </w:tr>
      <w:tr w:rsidR="00550466" w14:paraId="08C3A12C" w14:textId="77777777" w:rsidTr="00550466">
        <w:tc>
          <w:tcPr>
            <w:tcW w:w="2074" w:type="dxa"/>
          </w:tcPr>
          <w:p w14:paraId="609B5F08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4399A10E" w14:textId="0F816071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S</w:t>
            </w:r>
            <w:r>
              <w:rPr>
                <w:rFonts w:ascii="Consolas" w:hAnsi="Consolas" w:cs="宋体"/>
                <w:sz w:val="24"/>
              </w:rPr>
              <w:t>UB A,#01H</w:t>
            </w:r>
          </w:p>
        </w:tc>
        <w:tc>
          <w:tcPr>
            <w:tcW w:w="2074" w:type="dxa"/>
          </w:tcPr>
          <w:p w14:paraId="77C4662E" w14:textId="3772FB26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4</w:t>
            </w:r>
          </w:p>
        </w:tc>
        <w:tc>
          <w:tcPr>
            <w:tcW w:w="2074" w:type="dxa"/>
          </w:tcPr>
          <w:p w14:paraId="4490F995" w14:textId="6826D17A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C 01</w:t>
            </w:r>
          </w:p>
        </w:tc>
      </w:tr>
      <w:tr w:rsidR="00550466" w14:paraId="3E6223EF" w14:textId="77777777" w:rsidTr="00550466">
        <w:tc>
          <w:tcPr>
            <w:tcW w:w="2074" w:type="dxa"/>
          </w:tcPr>
          <w:p w14:paraId="1921AEEC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3C404EB4" w14:textId="3D807404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J</w:t>
            </w:r>
            <w:r>
              <w:rPr>
                <w:rFonts w:ascii="Consolas" w:hAnsi="Consolas" w:cs="宋体"/>
                <w:sz w:val="24"/>
              </w:rPr>
              <w:t>Z LOOP1</w:t>
            </w:r>
          </w:p>
        </w:tc>
        <w:tc>
          <w:tcPr>
            <w:tcW w:w="2074" w:type="dxa"/>
          </w:tcPr>
          <w:p w14:paraId="0A18275C" w14:textId="5F3A6A3B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6</w:t>
            </w:r>
          </w:p>
        </w:tc>
        <w:tc>
          <w:tcPr>
            <w:tcW w:w="2074" w:type="dxa"/>
          </w:tcPr>
          <w:p w14:paraId="5BAAB156" w14:textId="1461CDBA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A</w:t>
            </w:r>
            <w:r>
              <w:rPr>
                <w:rFonts w:ascii="Consolas" w:hAnsi="Consolas" w:cs="宋体"/>
                <w:sz w:val="24"/>
              </w:rPr>
              <w:t>4 1B</w:t>
            </w:r>
          </w:p>
        </w:tc>
      </w:tr>
      <w:tr w:rsidR="00550466" w14:paraId="58D748F2" w14:textId="77777777" w:rsidTr="00550466">
        <w:tc>
          <w:tcPr>
            <w:tcW w:w="2074" w:type="dxa"/>
          </w:tcPr>
          <w:p w14:paraId="5E9CE12B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43770996" w14:textId="615982EF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R2,A</w:t>
            </w:r>
          </w:p>
        </w:tc>
        <w:tc>
          <w:tcPr>
            <w:tcW w:w="2074" w:type="dxa"/>
          </w:tcPr>
          <w:p w14:paraId="48B78699" w14:textId="25A5B2DF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8</w:t>
            </w:r>
          </w:p>
        </w:tc>
        <w:tc>
          <w:tcPr>
            <w:tcW w:w="2074" w:type="dxa"/>
          </w:tcPr>
          <w:p w14:paraId="43B383E2" w14:textId="2653BEF3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2</w:t>
            </w:r>
          </w:p>
        </w:tc>
      </w:tr>
      <w:tr w:rsidR="00550466" w14:paraId="61D07C35" w14:textId="77777777" w:rsidTr="00550466">
        <w:tc>
          <w:tcPr>
            <w:tcW w:w="2074" w:type="dxa"/>
          </w:tcPr>
          <w:p w14:paraId="73821D9A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61B6816C" w14:textId="71E7A7D2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J</w:t>
            </w:r>
            <w:r>
              <w:rPr>
                <w:rFonts w:ascii="Consolas" w:hAnsi="Consolas" w:cs="宋体"/>
                <w:sz w:val="24"/>
              </w:rPr>
              <w:t>MP LOOP</w:t>
            </w:r>
          </w:p>
        </w:tc>
        <w:tc>
          <w:tcPr>
            <w:tcW w:w="2074" w:type="dxa"/>
          </w:tcPr>
          <w:p w14:paraId="318FFC67" w14:textId="0694C10A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9</w:t>
            </w:r>
          </w:p>
        </w:tc>
        <w:tc>
          <w:tcPr>
            <w:tcW w:w="2074" w:type="dxa"/>
          </w:tcPr>
          <w:p w14:paraId="7BD2D208" w14:textId="31432334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A</w:t>
            </w:r>
            <w:r>
              <w:rPr>
                <w:rFonts w:ascii="Consolas" w:hAnsi="Consolas" w:cs="宋体"/>
                <w:sz w:val="24"/>
              </w:rPr>
              <w:t>C 10</w:t>
            </w:r>
          </w:p>
        </w:tc>
      </w:tr>
      <w:tr w:rsidR="00550466" w14:paraId="167A3B50" w14:textId="77777777" w:rsidTr="00550466">
        <w:tc>
          <w:tcPr>
            <w:tcW w:w="2074" w:type="dxa"/>
          </w:tcPr>
          <w:p w14:paraId="4E1E0C6B" w14:textId="547AE48B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L</w:t>
            </w:r>
            <w:r>
              <w:rPr>
                <w:rFonts w:ascii="Consolas" w:hAnsi="Consolas" w:cs="宋体"/>
                <w:sz w:val="24"/>
              </w:rPr>
              <w:t>OOP1:</w:t>
            </w:r>
          </w:p>
        </w:tc>
        <w:tc>
          <w:tcPr>
            <w:tcW w:w="2074" w:type="dxa"/>
          </w:tcPr>
          <w:p w14:paraId="71CF4108" w14:textId="4FD059B0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A,R1</w:t>
            </w:r>
          </w:p>
        </w:tc>
        <w:tc>
          <w:tcPr>
            <w:tcW w:w="2074" w:type="dxa"/>
          </w:tcPr>
          <w:p w14:paraId="36FEB9C8" w14:textId="0C8CABFF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B</w:t>
            </w:r>
          </w:p>
        </w:tc>
        <w:tc>
          <w:tcPr>
            <w:tcW w:w="2074" w:type="dxa"/>
          </w:tcPr>
          <w:p w14:paraId="6529FA75" w14:textId="590A7199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550466" w14:paraId="577F6BDB" w14:textId="77777777" w:rsidTr="00550466">
        <w:tc>
          <w:tcPr>
            <w:tcW w:w="2074" w:type="dxa"/>
          </w:tcPr>
          <w:p w14:paraId="23E558C6" w14:textId="77777777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2074" w:type="dxa"/>
          </w:tcPr>
          <w:p w14:paraId="308B7335" w14:textId="27404768" w:rsid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O</w:t>
            </w:r>
            <w:r>
              <w:rPr>
                <w:rFonts w:ascii="Consolas" w:hAnsi="Consolas" w:cs="宋体"/>
                <w:sz w:val="24"/>
              </w:rPr>
              <w:t>UT</w:t>
            </w:r>
          </w:p>
        </w:tc>
        <w:tc>
          <w:tcPr>
            <w:tcW w:w="2074" w:type="dxa"/>
          </w:tcPr>
          <w:p w14:paraId="70CF7278" w14:textId="5553AB54" w:rsidR="00550466" w:rsidRPr="00550466" w:rsidRDefault="00550466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C</w:t>
            </w:r>
          </w:p>
        </w:tc>
        <w:tc>
          <w:tcPr>
            <w:tcW w:w="2074" w:type="dxa"/>
          </w:tcPr>
          <w:p w14:paraId="61676AF7" w14:textId="33EA090C" w:rsidR="00550466" w:rsidRPr="00550466" w:rsidRDefault="00DC0B40" w:rsidP="00550466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C</w:t>
            </w:r>
            <w:r>
              <w:rPr>
                <w:rFonts w:ascii="Consolas" w:hAnsi="Consolas" w:cs="宋体"/>
                <w:sz w:val="24"/>
              </w:rPr>
              <w:t>4</w:t>
            </w:r>
          </w:p>
        </w:tc>
      </w:tr>
    </w:tbl>
    <w:p w14:paraId="25DD0CBC" w14:textId="0245A34F" w:rsidR="00550466" w:rsidRDefault="00A83908" w:rsidP="00D712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输入上述汇编指令之后，赋值P</w:t>
      </w:r>
      <w:r>
        <w:rPr>
          <w:rFonts w:ascii="宋体" w:hAnsi="宋体" w:cs="宋体"/>
          <w:sz w:val="24"/>
        </w:rPr>
        <w:t>C=10</w:t>
      </w:r>
      <w:r w:rsidR="00B66C0F">
        <w:rPr>
          <w:rFonts w:ascii="宋体" w:hAnsi="宋体" w:cs="宋体"/>
          <w:sz w:val="24"/>
        </w:rPr>
        <w:t>H</w:t>
      </w:r>
      <w:r>
        <w:rPr>
          <w:rFonts w:ascii="宋体" w:hAnsi="宋体" w:cs="宋体"/>
          <w:sz w:val="24"/>
        </w:rPr>
        <w:t>,R1=03H,R2=02H</w:t>
      </w:r>
      <w:r>
        <w:rPr>
          <w:rFonts w:ascii="宋体" w:hAnsi="宋体" w:cs="宋体" w:hint="eastAsia"/>
          <w:sz w:val="24"/>
        </w:rPr>
        <w:t>，之后按下STEP键运行程序。当PC</w:t>
      </w:r>
      <w:r>
        <w:rPr>
          <w:rFonts w:ascii="宋体" w:hAnsi="宋体" w:cs="宋体"/>
          <w:sz w:val="24"/>
        </w:rPr>
        <w:t>=</w:t>
      </w:r>
      <w:r>
        <w:rPr>
          <w:rFonts w:ascii="宋体" w:hAnsi="宋体" w:cs="宋体" w:hint="eastAsia"/>
          <w:sz w:val="24"/>
        </w:rPr>
        <w:t>1D</w:t>
      </w:r>
      <w:r w:rsidR="001A63CB">
        <w:rPr>
          <w:rFonts w:ascii="宋体" w:hAnsi="宋体" w:cs="宋体"/>
          <w:sz w:val="24"/>
        </w:rPr>
        <w:t>H</w:t>
      </w:r>
      <w:r>
        <w:rPr>
          <w:rFonts w:ascii="宋体" w:hAnsi="宋体" w:cs="宋体" w:hint="eastAsia"/>
          <w:sz w:val="24"/>
        </w:rPr>
        <w:t>时程序运行结束。</w:t>
      </w:r>
    </w:p>
    <w:p w14:paraId="115FF0DD" w14:textId="77777777" w:rsidR="00A83908" w:rsidRPr="009F5414" w:rsidRDefault="00A83908" w:rsidP="00D712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55E76D39" w14:textId="0D6A7EEE" w:rsidR="001F6A38" w:rsidRPr="00D71202" w:rsidRDefault="00DC42FD" w:rsidP="00D71202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实验现象</w:t>
      </w:r>
    </w:p>
    <w:p w14:paraId="2BF8AAF3" w14:textId="573FF129" w:rsidR="001F6A38" w:rsidRDefault="00277283" w:rsidP="00277283">
      <w:pPr>
        <w:spacing w:line="240" w:lineRule="atLeast"/>
        <w:ind w:firstLine="0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4AF067C2" wp14:editId="61057077">
            <wp:extent cx="4560833" cy="25654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3169" cy="25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0565" w14:textId="60E693EC" w:rsidR="00277283" w:rsidRDefault="00277283" w:rsidP="001F6A38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PC</w:t>
      </w:r>
      <w:r>
        <w:rPr>
          <w:rFonts w:ascii="宋体" w:hAnsi="宋体" w:cs="宋体"/>
          <w:sz w:val="24"/>
        </w:rPr>
        <w:t>=1D</w:t>
      </w:r>
      <w:r w:rsidR="00F35796">
        <w:rPr>
          <w:rFonts w:ascii="宋体" w:hAnsi="宋体" w:cs="宋体"/>
          <w:sz w:val="24"/>
        </w:rPr>
        <w:t>H</w:t>
      </w:r>
      <w:r>
        <w:rPr>
          <w:rFonts w:ascii="宋体" w:hAnsi="宋体" w:cs="宋体" w:hint="eastAsia"/>
          <w:sz w:val="24"/>
        </w:rPr>
        <w:t>时程序运行结束，此时OUT</w:t>
      </w:r>
      <w:r>
        <w:rPr>
          <w:rFonts w:ascii="宋体" w:hAnsi="宋体" w:cs="宋体"/>
          <w:sz w:val="24"/>
        </w:rPr>
        <w:t>=0CH。</w:t>
      </w:r>
    </w:p>
    <w:p w14:paraId="47FA182B" w14:textId="77777777" w:rsidR="00277283" w:rsidRDefault="00277283" w:rsidP="001F6A38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</w:p>
    <w:p w14:paraId="7DC2F87A" w14:textId="77777777" w:rsidR="00E231A4" w:rsidRDefault="002231F0" w:rsidP="001F6A38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数据记录、分析与处理</w:t>
      </w:r>
    </w:p>
    <w:p w14:paraId="142456A3" w14:textId="144B469B" w:rsidR="000B6FDD" w:rsidRDefault="000B6FDD" w:rsidP="009F194B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程序将R</w:t>
      </w:r>
      <w:r>
        <w:rPr>
          <w:rFonts w:ascii="宋体" w:hAnsi="宋体" w:cs="宋体"/>
          <w:sz w:val="24"/>
        </w:rPr>
        <w:t>1中存储的</w:t>
      </w:r>
      <w:r>
        <w:rPr>
          <w:rFonts w:ascii="宋体" w:hAnsi="宋体" w:cs="宋体" w:hint="eastAsia"/>
          <w:sz w:val="24"/>
        </w:rPr>
        <w:t>0</w:t>
      </w:r>
      <w:r>
        <w:rPr>
          <w:rFonts w:ascii="宋体" w:hAnsi="宋体" w:cs="宋体"/>
          <w:sz w:val="24"/>
        </w:rPr>
        <w:t>3H左移了两次之后变为0CH并输出到了OUT。</w:t>
      </w:r>
    </w:p>
    <w:p w14:paraId="26E06261" w14:textId="77777777" w:rsidR="006E2C5C" w:rsidRDefault="006E2C5C" w:rsidP="009F194B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511715CE" w14:textId="77777777" w:rsidR="00DC42FD" w:rsidRDefault="00E231A4" w:rsidP="001F6A38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实验结论</w:t>
      </w:r>
    </w:p>
    <w:p w14:paraId="033D8E3E" w14:textId="681A7EEF" w:rsidR="001F6A38" w:rsidRDefault="004E2E25" w:rsidP="001F6A3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将多条汇编指令通过一定的顺序组合在一起编写为程序，可以实现我们想要的功能。</w:t>
      </w:r>
      <w:r w:rsidR="00D80FF3">
        <w:rPr>
          <w:rFonts w:ascii="宋体" w:hAnsi="宋体" w:cs="宋体" w:hint="eastAsia"/>
          <w:sz w:val="24"/>
        </w:rPr>
        <w:t>在这个实验中实现了左移并输出的操作。</w:t>
      </w:r>
    </w:p>
    <w:p w14:paraId="42155185" w14:textId="77777777" w:rsidR="004E2E25" w:rsidRPr="009F5414" w:rsidRDefault="004E2E25" w:rsidP="001F6A3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6B86828A" w14:textId="71991326" w:rsidR="00E231A4" w:rsidRPr="0012679C" w:rsidRDefault="001F6A38" w:rsidP="0012679C">
      <w:pPr>
        <w:ind w:firstLine="0"/>
        <w:rPr>
          <w:rFonts w:ascii="宋体" w:hAnsi="宋体" w:cs="宋体"/>
          <w:b/>
          <w:sz w:val="28"/>
          <w:szCs w:val="28"/>
        </w:rPr>
      </w:pPr>
      <w:r w:rsidRPr="0012679C">
        <w:rPr>
          <w:rFonts w:ascii="宋体" w:hAnsi="宋体" w:cs="宋体" w:hint="eastAsia"/>
          <w:b/>
          <w:sz w:val="28"/>
          <w:szCs w:val="28"/>
        </w:rPr>
        <w:lastRenderedPageBreak/>
        <w:t>2．</w:t>
      </w:r>
      <w:r w:rsidR="00393629" w:rsidRPr="0012679C">
        <w:rPr>
          <w:rFonts w:ascii="宋体" w:hAnsi="宋体" w:cs="宋体" w:hint="eastAsia"/>
          <w:b/>
          <w:sz w:val="28"/>
          <w:szCs w:val="28"/>
        </w:rPr>
        <w:t>编写并运行机器语言程序，完成R3＝R0×R1,结果送OUT。 (指令码从30开始)</w:t>
      </w:r>
    </w:p>
    <w:p w14:paraId="224AD3CF" w14:textId="77777777" w:rsidR="001F6A38" w:rsidRDefault="001F6A38" w:rsidP="001F6A38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实验步骤</w:t>
      </w:r>
    </w:p>
    <w:p w14:paraId="034313BF" w14:textId="77777777" w:rsidR="00B66C0F" w:rsidRDefault="00B66C0F" w:rsidP="00B66C0F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通过分析题目要求并查询汇编指令表，可以为题目编写如下汇编代码：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1978"/>
        <w:gridCol w:w="1978"/>
        <w:gridCol w:w="1930"/>
        <w:gridCol w:w="1930"/>
      </w:tblGrid>
      <w:tr w:rsidR="00B66C0F" w14:paraId="47C08741" w14:textId="77777777" w:rsidTr="00393629">
        <w:tc>
          <w:tcPr>
            <w:tcW w:w="1978" w:type="dxa"/>
          </w:tcPr>
          <w:p w14:paraId="3F592E06" w14:textId="77777777" w:rsidR="00B66C0F" w:rsidRPr="00550466" w:rsidRDefault="00B66C0F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5B477964" w14:textId="77777777" w:rsidR="00B66C0F" w:rsidRPr="00550466" w:rsidRDefault="00B66C0F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指令</w:t>
            </w:r>
          </w:p>
        </w:tc>
        <w:tc>
          <w:tcPr>
            <w:tcW w:w="1930" w:type="dxa"/>
          </w:tcPr>
          <w:p w14:paraId="6008E0AC" w14:textId="77777777" w:rsidR="00B66C0F" w:rsidRPr="00550466" w:rsidRDefault="00B66C0F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地址</w:t>
            </w:r>
          </w:p>
        </w:tc>
        <w:tc>
          <w:tcPr>
            <w:tcW w:w="1930" w:type="dxa"/>
          </w:tcPr>
          <w:p w14:paraId="4F9FFD2D" w14:textId="77777777" w:rsidR="00B66C0F" w:rsidRPr="00550466" w:rsidRDefault="00B66C0F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b/>
                <w:bCs/>
                <w:sz w:val="24"/>
              </w:rPr>
            </w:pPr>
            <w:r w:rsidRPr="00550466">
              <w:rPr>
                <w:rFonts w:ascii="Consolas" w:hAnsi="Consolas" w:cs="宋体" w:hint="eastAsia"/>
                <w:b/>
                <w:bCs/>
                <w:sz w:val="24"/>
              </w:rPr>
              <w:t>十六进制表示</w:t>
            </w:r>
          </w:p>
        </w:tc>
      </w:tr>
      <w:tr w:rsidR="00393629" w14:paraId="21964CBC" w14:textId="77777777" w:rsidTr="00393629">
        <w:tc>
          <w:tcPr>
            <w:tcW w:w="1978" w:type="dxa"/>
          </w:tcPr>
          <w:p w14:paraId="3DE5E5E6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37B18158" w14:textId="1E58E5F3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 w:rsidRPr="00393629">
              <w:rPr>
                <w:rFonts w:ascii="Consolas" w:hAnsi="Consolas" w:cs="宋体" w:hint="eastAsia"/>
                <w:sz w:val="24"/>
              </w:rPr>
              <w:t>M</w:t>
            </w:r>
            <w:r w:rsidRPr="00393629">
              <w:rPr>
                <w:rFonts w:ascii="Consolas" w:hAnsi="Consolas" w:cs="宋体"/>
                <w:sz w:val="24"/>
              </w:rPr>
              <w:t xml:space="preserve">OV </w:t>
            </w:r>
            <w:r w:rsidR="00974EAE">
              <w:rPr>
                <w:rFonts w:ascii="Consolas" w:hAnsi="Consolas" w:cs="宋体"/>
                <w:sz w:val="24"/>
              </w:rPr>
              <w:t>A,R1</w:t>
            </w:r>
          </w:p>
        </w:tc>
        <w:tc>
          <w:tcPr>
            <w:tcW w:w="1930" w:type="dxa"/>
          </w:tcPr>
          <w:p w14:paraId="2FBBF02D" w14:textId="4779DBF1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0</w:t>
            </w:r>
          </w:p>
        </w:tc>
        <w:tc>
          <w:tcPr>
            <w:tcW w:w="1930" w:type="dxa"/>
          </w:tcPr>
          <w:p w14:paraId="57F9B4B4" w14:textId="5C98A6B3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393629" w14:paraId="59084B05" w14:textId="77777777" w:rsidTr="00393629">
        <w:tc>
          <w:tcPr>
            <w:tcW w:w="1978" w:type="dxa"/>
          </w:tcPr>
          <w:p w14:paraId="75BB6CC5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3248C96A" w14:textId="26210D48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O</w:t>
            </w:r>
            <w:r>
              <w:rPr>
                <w:rFonts w:ascii="Consolas" w:hAnsi="Consolas" w:cs="宋体"/>
                <w:sz w:val="24"/>
              </w:rPr>
              <w:t>R A,#00H</w:t>
            </w:r>
          </w:p>
        </w:tc>
        <w:tc>
          <w:tcPr>
            <w:tcW w:w="1930" w:type="dxa"/>
          </w:tcPr>
          <w:p w14:paraId="2D63A720" w14:textId="3D4CE095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  <w:tc>
          <w:tcPr>
            <w:tcW w:w="1930" w:type="dxa"/>
          </w:tcPr>
          <w:p w14:paraId="630F3244" w14:textId="2A8C97B4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6</w:t>
            </w:r>
            <w:r>
              <w:rPr>
                <w:rFonts w:ascii="Consolas" w:hAnsi="Consolas" w:cs="宋体"/>
                <w:sz w:val="24"/>
              </w:rPr>
              <w:t>C 00</w:t>
            </w:r>
          </w:p>
        </w:tc>
      </w:tr>
      <w:tr w:rsidR="00393629" w14:paraId="291F232C" w14:textId="77777777" w:rsidTr="00393629">
        <w:tc>
          <w:tcPr>
            <w:tcW w:w="1978" w:type="dxa"/>
          </w:tcPr>
          <w:p w14:paraId="29DB159F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54D94828" w14:textId="037627EC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J</w:t>
            </w:r>
            <w:r>
              <w:rPr>
                <w:rFonts w:ascii="Consolas" w:hAnsi="Consolas" w:cs="宋体"/>
                <w:sz w:val="24"/>
              </w:rPr>
              <w:t>Z LOOP1</w:t>
            </w:r>
          </w:p>
        </w:tc>
        <w:tc>
          <w:tcPr>
            <w:tcW w:w="1930" w:type="dxa"/>
          </w:tcPr>
          <w:p w14:paraId="2EB206BE" w14:textId="339F668A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  <w:tc>
          <w:tcPr>
            <w:tcW w:w="1930" w:type="dxa"/>
          </w:tcPr>
          <w:p w14:paraId="7EB96330" w14:textId="3B3087F9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/>
                <w:sz w:val="24"/>
              </w:rPr>
              <w:t>A4 45</w:t>
            </w:r>
          </w:p>
        </w:tc>
      </w:tr>
      <w:tr w:rsidR="00393629" w14:paraId="541BDD93" w14:textId="77777777" w:rsidTr="00393629">
        <w:tc>
          <w:tcPr>
            <w:tcW w:w="1978" w:type="dxa"/>
          </w:tcPr>
          <w:p w14:paraId="7C9D9F66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45F8FACC" w14:textId="62D9DA0D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S</w:t>
            </w:r>
            <w:r>
              <w:rPr>
                <w:rFonts w:ascii="Consolas" w:hAnsi="Consolas" w:cs="宋体"/>
                <w:sz w:val="24"/>
              </w:rPr>
              <w:t>UB A,#01H</w:t>
            </w:r>
          </w:p>
        </w:tc>
        <w:tc>
          <w:tcPr>
            <w:tcW w:w="1930" w:type="dxa"/>
          </w:tcPr>
          <w:p w14:paraId="7BBA4FEE" w14:textId="41DC37C0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5</w:t>
            </w:r>
          </w:p>
        </w:tc>
        <w:tc>
          <w:tcPr>
            <w:tcW w:w="1930" w:type="dxa"/>
          </w:tcPr>
          <w:p w14:paraId="359945E9" w14:textId="73F67A6B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C 01</w:t>
            </w:r>
          </w:p>
        </w:tc>
      </w:tr>
      <w:tr w:rsidR="00393629" w14:paraId="4C857591" w14:textId="77777777" w:rsidTr="00393629">
        <w:tc>
          <w:tcPr>
            <w:tcW w:w="1978" w:type="dxa"/>
          </w:tcPr>
          <w:p w14:paraId="4D53E2B2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262CB20A" w14:textId="2F91150C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R1,A</w:t>
            </w:r>
          </w:p>
        </w:tc>
        <w:tc>
          <w:tcPr>
            <w:tcW w:w="1930" w:type="dxa"/>
          </w:tcPr>
          <w:p w14:paraId="1BB6E847" w14:textId="77B2434E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7</w:t>
            </w:r>
          </w:p>
        </w:tc>
        <w:tc>
          <w:tcPr>
            <w:tcW w:w="1930" w:type="dxa"/>
          </w:tcPr>
          <w:p w14:paraId="52F99993" w14:textId="4B3C9FAC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393629" w14:paraId="0E0E6821" w14:textId="77777777" w:rsidTr="00393629">
        <w:tc>
          <w:tcPr>
            <w:tcW w:w="1978" w:type="dxa"/>
          </w:tcPr>
          <w:p w14:paraId="484BA5B5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1920FF20" w14:textId="7D7DD7A4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A,R0</w:t>
            </w:r>
          </w:p>
        </w:tc>
        <w:tc>
          <w:tcPr>
            <w:tcW w:w="1930" w:type="dxa"/>
          </w:tcPr>
          <w:p w14:paraId="21E83775" w14:textId="2E17A85E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8</w:t>
            </w:r>
          </w:p>
        </w:tc>
        <w:tc>
          <w:tcPr>
            <w:tcW w:w="1930" w:type="dxa"/>
          </w:tcPr>
          <w:p w14:paraId="64A44C42" w14:textId="27702940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0</w:t>
            </w:r>
          </w:p>
        </w:tc>
      </w:tr>
      <w:tr w:rsidR="00393629" w14:paraId="132CD688" w14:textId="77777777" w:rsidTr="00393629">
        <w:tc>
          <w:tcPr>
            <w:tcW w:w="1978" w:type="dxa"/>
          </w:tcPr>
          <w:p w14:paraId="0BF482A0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3E43FB28" w14:textId="33844980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R3,A</w:t>
            </w:r>
          </w:p>
        </w:tc>
        <w:tc>
          <w:tcPr>
            <w:tcW w:w="1930" w:type="dxa"/>
          </w:tcPr>
          <w:p w14:paraId="51070EDD" w14:textId="711F2CF4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9</w:t>
            </w:r>
          </w:p>
        </w:tc>
        <w:tc>
          <w:tcPr>
            <w:tcW w:w="1930" w:type="dxa"/>
          </w:tcPr>
          <w:p w14:paraId="16D20C41" w14:textId="21361A58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</w:tr>
      <w:tr w:rsidR="00393629" w14:paraId="11D09C2E" w14:textId="77777777" w:rsidTr="00393629">
        <w:tc>
          <w:tcPr>
            <w:tcW w:w="1978" w:type="dxa"/>
          </w:tcPr>
          <w:p w14:paraId="6369A595" w14:textId="1D6D1667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L</w:t>
            </w:r>
            <w:r>
              <w:rPr>
                <w:rFonts w:ascii="Consolas" w:hAnsi="Consolas" w:cs="宋体"/>
                <w:sz w:val="24"/>
              </w:rPr>
              <w:t>OOP:</w:t>
            </w:r>
          </w:p>
        </w:tc>
        <w:tc>
          <w:tcPr>
            <w:tcW w:w="1978" w:type="dxa"/>
          </w:tcPr>
          <w:p w14:paraId="670232D2" w14:textId="2483B7F3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A,R3</w:t>
            </w:r>
          </w:p>
        </w:tc>
        <w:tc>
          <w:tcPr>
            <w:tcW w:w="1930" w:type="dxa"/>
          </w:tcPr>
          <w:p w14:paraId="5A649F7E" w14:textId="2EE16D02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 w:rsidR="00F03953">
              <w:rPr>
                <w:rFonts w:ascii="Consolas" w:hAnsi="Consolas" w:cs="宋体"/>
                <w:sz w:val="24"/>
              </w:rPr>
              <w:t>A</w:t>
            </w:r>
          </w:p>
        </w:tc>
        <w:tc>
          <w:tcPr>
            <w:tcW w:w="1930" w:type="dxa"/>
          </w:tcPr>
          <w:p w14:paraId="6147929E" w14:textId="36F1FBEE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</w:tr>
      <w:tr w:rsidR="00393629" w14:paraId="6AEB14DE" w14:textId="77777777" w:rsidTr="00393629">
        <w:tc>
          <w:tcPr>
            <w:tcW w:w="1978" w:type="dxa"/>
          </w:tcPr>
          <w:p w14:paraId="04E35ED2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21B95DC1" w14:textId="397CDDBF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A</w:t>
            </w:r>
            <w:r>
              <w:rPr>
                <w:rFonts w:ascii="Consolas" w:hAnsi="Consolas" w:cs="宋体"/>
                <w:sz w:val="24"/>
              </w:rPr>
              <w:t>DD A,R0</w:t>
            </w:r>
          </w:p>
        </w:tc>
        <w:tc>
          <w:tcPr>
            <w:tcW w:w="1930" w:type="dxa"/>
          </w:tcPr>
          <w:p w14:paraId="5F4E892E" w14:textId="701C4555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 w:rsidR="00F03953">
              <w:rPr>
                <w:rFonts w:ascii="Consolas" w:hAnsi="Consolas" w:cs="宋体"/>
                <w:sz w:val="24"/>
              </w:rPr>
              <w:t>B</w:t>
            </w:r>
          </w:p>
        </w:tc>
        <w:tc>
          <w:tcPr>
            <w:tcW w:w="1930" w:type="dxa"/>
          </w:tcPr>
          <w:p w14:paraId="62F1A245" w14:textId="3DFC69E3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1</w:t>
            </w:r>
            <w:r>
              <w:rPr>
                <w:rFonts w:ascii="Consolas" w:hAnsi="Consolas" w:cs="宋体"/>
                <w:sz w:val="24"/>
              </w:rPr>
              <w:t>0</w:t>
            </w:r>
          </w:p>
        </w:tc>
      </w:tr>
      <w:tr w:rsidR="00393629" w14:paraId="2B95501C" w14:textId="77777777" w:rsidTr="00393629">
        <w:tc>
          <w:tcPr>
            <w:tcW w:w="1978" w:type="dxa"/>
          </w:tcPr>
          <w:p w14:paraId="6714808B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189444D1" w14:textId="462D0852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R3,A</w:t>
            </w:r>
          </w:p>
        </w:tc>
        <w:tc>
          <w:tcPr>
            <w:tcW w:w="1930" w:type="dxa"/>
          </w:tcPr>
          <w:p w14:paraId="0B20C41F" w14:textId="214AFF0A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 w:rsidR="00F03953">
              <w:rPr>
                <w:rFonts w:ascii="Consolas" w:hAnsi="Consolas" w:cs="宋体"/>
                <w:sz w:val="24"/>
              </w:rPr>
              <w:t>C</w:t>
            </w:r>
          </w:p>
        </w:tc>
        <w:tc>
          <w:tcPr>
            <w:tcW w:w="1930" w:type="dxa"/>
          </w:tcPr>
          <w:p w14:paraId="0310839A" w14:textId="4BD2187D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</w:tr>
      <w:tr w:rsidR="00393629" w14:paraId="42D6C9E4" w14:textId="77777777" w:rsidTr="00393629">
        <w:tc>
          <w:tcPr>
            <w:tcW w:w="1978" w:type="dxa"/>
          </w:tcPr>
          <w:p w14:paraId="719BF21B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06A3E994" w14:textId="69FA9C98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A,R1</w:t>
            </w:r>
          </w:p>
        </w:tc>
        <w:tc>
          <w:tcPr>
            <w:tcW w:w="1930" w:type="dxa"/>
          </w:tcPr>
          <w:p w14:paraId="5944784E" w14:textId="505AC60A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 w:rsidR="00F03953">
              <w:rPr>
                <w:rFonts w:ascii="Consolas" w:hAnsi="Consolas" w:cs="宋体"/>
                <w:sz w:val="24"/>
              </w:rPr>
              <w:t>D</w:t>
            </w:r>
          </w:p>
        </w:tc>
        <w:tc>
          <w:tcPr>
            <w:tcW w:w="1930" w:type="dxa"/>
          </w:tcPr>
          <w:p w14:paraId="32C82240" w14:textId="34907CF0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393629" w14:paraId="46155F4D" w14:textId="77777777" w:rsidTr="00393629">
        <w:tc>
          <w:tcPr>
            <w:tcW w:w="1978" w:type="dxa"/>
          </w:tcPr>
          <w:p w14:paraId="5598AECB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5D768B05" w14:textId="26454AF0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S</w:t>
            </w:r>
            <w:r>
              <w:rPr>
                <w:rFonts w:ascii="Consolas" w:hAnsi="Consolas" w:cs="宋体"/>
                <w:sz w:val="24"/>
              </w:rPr>
              <w:t>UB A,#01H</w:t>
            </w:r>
          </w:p>
        </w:tc>
        <w:tc>
          <w:tcPr>
            <w:tcW w:w="1930" w:type="dxa"/>
          </w:tcPr>
          <w:p w14:paraId="27C02086" w14:textId="6560A5BD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 w:rsidR="00F03953">
              <w:rPr>
                <w:rFonts w:ascii="Consolas" w:hAnsi="Consolas" w:cs="宋体"/>
                <w:sz w:val="24"/>
              </w:rPr>
              <w:t>E</w:t>
            </w:r>
          </w:p>
        </w:tc>
        <w:tc>
          <w:tcPr>
            <w:tcW w:w="1930" w:type="dxa"/>
          </w:tcPr>
          <w:p w14:paraId="10AC8921" w14:textId="143F3FAC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3</w:t>
            </w:r>
            <w:r>
              <w:rPr>
                <w:rFonts w:ascii="Consolas" w:hAnsi="Consolas" w:cs="宋体"/>
                <w:sz w:val="24"/>
              </w:rPr>
              <w:t>C 01</w:t>
            </w:r>
          </w:p>
        </w:tc>
      </w:tr>
      <w:tr w:rsidR="00393629" w14:paraId="2A3BD5D1" w14:textId="77777777" w:rsidTr="00393629">
        <w:tc>
          <w:tcPr>
            <w:tcW w:w="1978" w:type="dxa"/>
          </w:tcPr>
          <w:p w14:paraId="69BBF81C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6B2A46DA" w14:textId="4FB1E5B6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J</w:t>
            </w:r>
            <w:r>
              <w:rPr>
                <w:rFonts w:ascii="Consolas" w:hAnsi="Consolas" w:cs="宋体"/>
                <w:sz w:val="24"/>
              </w:rPr>
              <w:t>Z LOOP1</w:t>
            </w:r>
          </w:p>
        </w:tc>
        <w:tc>
          <w:tcPr>
            <w:tcW w:w="1930" w:type="dxa"/>
          </w:tcPr>
          <w:p w14:paraId="4FECFCA0" w14:textId="1C1B67B5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4</w:t>
            </w:r>
            <w:r>
              <w:rPr>
                <w:rFonts w:ascii="Consolas" w:hAnsi="Consolas" w:cs="宋体"/>
                <w:sz w:val="24"/>
              </w:rPr>
              <w:t>0</w:t>
            </w:r>
          </w:p>
        </w:tc>
        <w:tc>
          <w:tcPr>
            <w:tcW w:w="1930" w:type="dxa"/>
          </w:tcPr>
          <w:p w14:paraId="51A46176" w14:textId="5836F9F6" w:rsidR="00393629" w:rsidRPr="00393629" w:rsidRDefault="00971B2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/>
                <w:sz w:val="24"/>
              </w:rPr>
              <w:t>A</w:t>
            </w:r>
            <w:r w:rsidR="00882140">
              <w:rPr>
                <w:rFonts w:ascii="Consolas" w:hAnsi="Consolas" w:cs="宋体" w:hint="eastAsia"/>
                <w:sz w:val="24"/>
              </w:rPr>
              <w:t>4</w:t>
            </w:r>
            <w:r w:rsidR="00882140">
              <w:rPr>
                <w:rFonts w:ascii="Consolas" w:hAnsi="Consolas" w:cs="宋体"/>
                <w:sz w:val="24"/>
              </w:rPr>
              <w:t xml:space="preserve"> 45</w:t>
            </w:r>
          </w:p>
        </w:tc>
      </w:tr>
      <w:tr w:rsidR="00393629" w14:paraId="7BD11044" w14:textId="77777777" w:rsidTr="00393629">
        <w:tc>
          <w:tcPr>
            <w:tcW w:w="1978" w:type="dxa"/>
          </w:tcPr>
          <w:p w14:paraId="7FCB1A74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2DC2C822" w14:textId="436CBA0C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R1,A</w:t>
            </w:r>
          </w:p>
        </w:tc>
        <w:tc>
          <w:tcPr>
            <w:tcW w:w="1930" w:type="dxa"/>
          </w:tcPr>
          <w:p w14:paraId="24847AB9" w14:textId="06CA567B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4</w:t>
            </w:r>
            <w:r>
              <w:rPr>
                <w:rFonts w:ascii="Consolas" w:hAnsi="Consolas" w:cs="宋体"/>
                <w:sz w:val="24"/>
              </w:rPr>
              <w:t>2</w:t>
            </w:r>
          </w:p>
        </w:tc>
        <w:tc>
          <w:tcPr>
            <w:tcW w:w="1930" w:type="dxa"/>
          </w:tcPr>
          <w:p w14:paraId="0964D1CB" w14:textId="6625DD65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8</w:t>
            </w:r>
            <w:r>
              <w:rPr>
                <w:rFonts w:ascii="Consolas" w:hAnsi="Consolas" w:cs="宋体"/>
                <w:sz w:val="24"/>
              </w:rPr>
              <w:t>1</w:t>
            </w:r>
          </w:p>
        </w:tc>
      </w:tr>
      <w:tr w:rsidR="00393629" w14:paraId="3503462E" w14:textId="77777777" w:rsidTr="00393629">
        <w:tc>
          <w:tcPr>
            <w:tcW w:w="1978" w:type="dxa"/>
          </w:tcPr>
          <w:p w14:paraId="102E3EBA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59291227" w14:textId="2BF4D90C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J</w:t>
            </w:r>
            <w:r>
              <w:rPr>
                <w:rFonts w:ascii="Consolas" w:hAnsi="Consolas" w:cs="宋体"/>
                <w:sz w:val="24"/>
              </w:rPr>
              <w:t>MP LOOP</w:t>
            </w:r>
          </w:p>
        </w:tc>
        <w:tc>
          <w:tcPr>
            <w:tcW w:w="1930" w:type="dxa"/>
          </w:tcPr>
          <w:p w14:paraId="17AA3EEF" w14:textId="756DAF31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4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  <w:tc>
          <w:tcPr>
            <w:tcW w:w="1930" w:type="dxa"/>
          </w:tcPr>
          <w:p w14:paraId="793D055A" w14:textId="27E74699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A</w:t>
            </w:r>
            <w:r>
              <w:rPr>
                <w:rFonts w:ascii="Consolas" w:hAnsi="Consolas" w:cs="宋体"/>
                <w:sz w:val="24"/>
              </w:rPr>
              <w:t>C 3A</w:t>
            </w:r>
          </w:p>
        </w:tc>
      </w:tr>
      <w:tr w:rsidR="00393629" w14:paraId="14EEA904" w14:textId="77777777" w:rsidTr="00393629">
        <w:tc>
          <w:tcPr>
            <w:tcW w:w="1978" w:type="dxa"/>
          </w:tcPr>
          <w:p w14:paraId="15CF0F93" w14:textId="1C1D06E2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L</w:t>
            </w:r>
            <w:r>
              <w:rPr>
                <w:rFonts w:ascii="Consolas" w:hAnsi="Consolas" w:cs="宋体"/>
                <w:sz w:val="24"/>
              </w:rPr>
              <w:t>OOP1:</w:t>
            </w:r>
          </w:p>
        </w:tc>
        <w:tc>
          <w:tcPr>
            <w:tcW w:w="1978" w:type="dxa"/>
          </w:tcPr>
          <w:p w14:paraId="439533CC" w14:textId="5B5F4945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M</w:t>
            </w:r>
            <w:r>
              <w:rPr>
                <w:rFonts w:ascii="Consolas" w:hAnsi="Consolas" w:cs="宋体"/>
                <w:sz w:val="24"/>
              </w:rPr>
              <w:t>OV A,R3</w:t>
            </w:r>
          </w:p>
        </w:tc>
        <w:tc>
          <w:tcPr>
            <w:tcW w:w="1930" w:type="dxa"/>
          </w:tcPr>
          <w:p w14:paraId="4DF0F831" w14:textId="340C001C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4</w:t>
            </w:r>
            <w:r>
              <w:rPr>
                <w:rFonts w:ascii="Consolas" w:hAnsi="Consolas" w:cs="宋体"/>
                <w:sz w:val="24"/>
              </w:rPr>
              <w:t>5</w:t>
            </w:r>
          </w:p>
        </w:tc>
        <w:tc>
          <w:tcPr>
            <w:tcW w:w="1930" w:type="dxa"/>
          </w:tcPr>
          <w:p w14:paraId="306E5CE6" w14:textId="114F5FEA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7</w:t>
            </w:r>
            <w:r>
              <w:rPr>
                <w:rFonts w:ascii="Consolas" w:hAnsi="Consolas" w:cs="宋体"/>
                <w:sz w:val="24"/>
              </w:rPr>
              <w:t>3</w:t>
            </w:r>
          </w:p>
        </w:tc>
      </w:tr>
      <w:tr w:rsidR="00393629" w14:paraId="39B285AE" w14:textId="77777777" w:rsidTr="00393629">
        <w:tc>
          <w:tcPr>
            <w:tcW w:w="1978" w:type="dxa"/>
          </w:tcPr>
          <w:p w14:paraId="047660F6" w14:textId="77777777" w:rsidR="00393629" w:rsidRPr="00393629" w:rsidRDefault="00393629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</w:p>
        </w:tc>
        <w:tc>
          <w:tcPr>
            <w:tcW w:w="1978" w:type="dxa"/>
          </w:tcPr>
          <w:p w14:paraId="4C726D19" w14:textId="00320763" w:rsidR="00393629" w:rsidRPr="00393629" w:rsidRDefault="00974EAE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O</w:t>
            </w:r>
            <w:r>
              <w:rPr>
                <w:rFonts w:ascii="Consolas" w:hAnsi="Consolas" w:cs="宋体"/>
                <w:sz w:val="24"/>
              </w:rPr>
              <w:t>UT</w:t>
            </w:r>
          </w:p>
        </w:tc>
        <w:tc>
          <w:tcPr>
            <w:tcW w:w="1930" w:type="dxa"/>
          </w:tcPr>
          <w:p w14:paraId="5CD0269B" w14:textId="3016D069" w:rsidR="00393629" w:rsidRPr="00393629" w:rsidRDefault="00495177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4</w:t>
            </w:r>
            <w:r>
              <w:rPr>
                <w:rFonts w:ascii="Consolas" w:hAnsi="Consolas" w:cs="宋体"/>
                <w:sz w:val="24"/>
              </w:rPr>
              <w:t>6</w:t>
            </w:r>
          </w:p>
        </w:tc>
        <w:tc>
          <w:tcPr>
            <w:tcW w:w="1930" w:type="dxa"/>
          </w:tcPr>
          <w:p w14:paraId="3865EFEF" w14:textId="2387B769" w:rsidR="00393629" w:rsidRPr="00393629" w:rsidRDefault="00882140" w:rsidP="00CB0671">
            <w:pPr>
              <w:spacing w:line="240" w:lineRule="atLeast"/>
              <w:ind w:firstLine="0"/>
              <w:jc w:val="center"/>
              <w:rPr>
                <w:rFonts w:ascii="Consolas" w:hAnsi="Consolas" w:cs="宋体"/>
                <w:sz w:val="24"/>
              </w:rPr>
            </w:pPr>
            <w:r>
              <w:rPr>
                <w:rFonts w:ascii="Consolas" w:hAnsi="Consolas" w:cs="宋体" w:hint="eastAsia"/>
                <w:sz w:val="24"/>
              </w:rPr>
              <w:t>C</w:t>
            </w:r>
            <w:r>
              <w:rPr>
                <w:rFonts w:ascii="Consolas" w:hAnsi="Consolas" w:cs="宋体"/>
                <w:sz w:val="24"/>
              </w:rPr>
              <w:t>4</w:t>
            </w:r>
          </w:p>
        </w:tc>
      </w:tr>
    </w:tbl>
    <w:p w14:paraId="44CC1A28" w14:textId="76F07857" w:rsidR="001F6A38" w:rsidRDefault="00B66C0F" w:rsidP="00B66C0F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输入上述汇编指令之后，赋值P</w:t>
      </w:r>
      <w:r>
        <w:rPr>
          <w:rFonts w:ascii="宋体" w:hAnsi="宋体" w:cs="宋体"/>
          <w:sz w:val="24"/>
        </w:rPr>
        <w:t>C=</w:t>
      </w:r>
      <w:r w:rsidR="007325A2">
        <w:rPr>
          <w:rFonts w:ascii="宋体" w:hAnsi="宋体" w:cs="宋体"/>
          <w:sz w:val="24"/>
        </w:rPr>
        <w:t>3</w:t>
      </w:r>
      <w:r>
        <w:rPr>
          <w:rFonts w:ascii="宋体" w:hAnsi="宋体" w:cs="宋体"/>
          <w:sz w:val="24"/>
        </w:rPr>
        <w:t>0H,R</w:t>
      </w:r>
      <w:r w:rsidR="007325A2">
        <w:rPr>
          <w:rFonts w:ascii="宋体" w:hAnsi="宋体" w:cs="宋体"/>
          <w:sz w:val="24"/>
        </w:rPr>
        <w:t>0</w:t>
      </w:r>
      <w:r>
        <w:rPr>
          <w:rFonts w:ascii="宋体" w:hAnsi="宋体" w:cs="宋体"/>
          <w:sz w:val="24"/>
        </w:rPr>
        <w:t>=0</w:t>
      </w:r>
      <w:r w:rsidR="007325A2">
        <w:rPr>
          <w:rFonts w:ascii="宋体" w:hAnsi="宋体" w:cs="宋体"/>
          <w:sz w:val="24"/>
        </w:rPr>
        <w:t>5</w:t>
      </w:r>
      <w:r>
        <w:rPr>
          <w:rFonts w:ascii="宋体" w:hAnsi="宋体" w:cs="宋体"/>
          <w:sz w:val="24"/>
        </w:rPr>
        <w:t>H,R</w:t>
      </w:r>
      <w:r w:rsidR="007325A2">
        <w:rPr>
          <w:rFonts w:ascii="宋体" w:hAnsi="宋体" w:cs="宋体"/>
          <w:sz w:val="24"/>
        </w:rPr>
        <w:t>1</w:t>
      </w:r>
      <w:r>
        <w:rPr>
          <w:rFonts w:ascii="宋体" w:hAnsi="宋体" w:cs="宋体"/>
          <w:sz w:val="24"/>
        </w:rPr>
        <w:t>=02H</w:t>
      </w:r>
      <w:r>
        <w:rPr>
          <w:rFonts w:ascii="宋体" w:hAnsi="宋体" w:cs="宋体" w:hint="eastAsia"/>
          <w:sz w:val="24"/>
        </w:rPr>
        <w:t>，之后按下STEP键运行程序。当PC</w:t>
      </w:r>
      <w:r>
        <w:rPr>
          <w:rFonts w:ascii="宋体" w:hAnsi="宋体" w:cs="宋体"/>
          <w:sz w:val="24"/>
        </w:rPr>
        <w:t>=</w:t>
      </w:r>
      <w:r w:rsidR="001A63CB">
        <w:rPr>
          <w:rFonts w:ascii="宋体" w:hAnsi="宋体" w:cs="宋体"/>
          <w:sz w:val="24"/>
        </w:rPr>
        <w:t>47H</w:t>
      </w:r>
      <w:r>
        <w:rPr>
          <w:rFonts w:ascii="宋体" w:hAnsi="宋体" w:cs="宋体" w:hint="eastAsia"/>
          <w:sz w:val="24"/>
        </w:rPr>
        <w:t>时程序运行结束。</w:t>
      </w:r>
    </w:p>
    <w:p w14:paraId="6514420D" w14:textId="77777777" w:rsidR="001F6A38" w:rsidRPr="009F5414" w:rsidRDefault="001F6A38" w:rsidP="001F6A3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35042A9A" w14:textId="45D3B211" w:rsidR="001F6A38" w:rsidRPr="00DA04BC" w:rsidRDefault="001F6A38" w:rsidP="00DA04BC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实验现象</w:t>
      </w:r>
    </w:p>
    <w:p w14:paraId="7A64779C" w14:textId="2F29C2AC" w:rsidR="00A724C8" w:rsidRDefault="005340F0" w:rsidP="00E876D7">
      <w:pPr>
        <w:spacing w:line="240" w:lineRule="atLeast"/>
        <w:ind w:firstLine="0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701E0138" wp14:editId="2B7D3F0C">
            <wp:extent cx="4628567" cy="2603500"/>
            <wp:effectExtent l="0" t="0" r="635" b="6350"/>
            <wp:docPr id="8" name="图片 8" descr="图片包含 游戏机, 电子, 电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包含 游戏机, 电子, 电路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6165" cy="260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F2BC" w14:textId="20082316" w:rsidR="00F35796" w:rsidRDefault="00F35796" w:rsidP="00F35796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PC</w:t>
      </w:r>
      <w:r>
        <w:rPr>
          <w:rFonts w:ascii="宋体" w:hAnsi="宋体" w:cs="宋体"/>
          <w:sz w:val="24"/>
        </w:rPr>
        <w:t>=47H</w:t>
      </w:r>
      <w:r>
        <w:rPr>
          <w:rFonts w:ascii="宋体" w:hAnsi="宋体" w:cs="宋体" w:hint="eastAsia"/>
          <w:sz w:val="24"/>
        </w:rPr>
        <w:t>时程序运行结束，此时OUT</w:t>
      </w:r>
      <w:r>
        <w:rPr>
          <w:rFonts w:ascii="宋体" w:hAnsi="宋体" w:cs="宋体"/>
          <w:sz w:val="24"/>
        </w:rPr>
        <w:t>=0AH。</w:t>
      </w:r>
    </w:p>
    <w:p w14:paraId="00972A62" w14:textId="77777777" w:rsidR="001F6A38" w:rsidRDefault="001F6A38" w:rsidP="001F6A38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</w:p>
    <w:p w14:paraId="42419DBC" w14:textId="77777777" w:rsidR="001F6A38" w:rsidRDefault="001F6A38" w:rsidP="001F6A38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数据记录、分析与处理</w:t>
      </w:r>
    </w:p>
    <w:p w14:paraId="2191436E" w14:textId="70690361" w:rsidR="00F40C7E" w:rsidRDefault="00984175" w:rsidP="00F40C7E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程序将R</w:t>
      </w:r>
      <w:r w:rsidR="00FF3599">
        <w:rPr>
          <w:rFonts w:ascii="宋体" w:hAnsi="宋体" w:cs="宋体"/>
          <w:sz w:val="24"/>
        </w:rPr>
        <w:t>0</w:t>
      </w:r>
      <w:r>
        <w:rPr>
          <w:rFonts w:ascii="宋体" w:hAnsi="宋体" w:cs="宋体"/>
          <w:sz w:val="24"/>
        </w:rPr>
        <w:t>中存储的</w:t>
      </w:r>
      <w:r>
        <w:rPr>
          <w:rFonts w:ascii="宋体" w:hAnsi="宋体" w:cs="宋体" w:hint="eastAsia"/>
          <w:sz w:val="24"/>
        </w:rPr>
        <w:t>0</w:t>
      </w:r>
      <w:r w:rsidR="00FF3599">
        <w:rPr>
          <w:rFonts w:ascii="宋体" w:hAnsi="宋体" w:cs="宋体"/>
          <w:sz w:val="24"/>
        </w:rPr>
        <w:t>5</w:t>
      </w:r>
      <w:r>
        <w:rPr>
          <w:rFonts w:ascii="宋体" w:hAnsi="宋体" w:cs="宋体"/>
          <w:sz w:val="24"/>
        </w:rPr>
        <w:t>H</w:t>
      </w:r>
      <w:r w:rsidR="00FF3599">
        <w:rPr>
          <w:rFonts w:ascii="宋体" w:hAnsi="宋体" w:cs="宋体" w:hint="eastAsia"/>
          <w:sz w:val="24"/>
        </w:rPr>
        <w:t>和R</w:t>
      </w:r>
      <w:r w:rsidR="00FF3599">
        <w:rPr>
          <w:rFonts w:ascii="宋体" w:hAnsi="宋体" w:cs="宋体"/>
          <w:sz w:val="24"/>
        </w:rPr>
        <w:t>1</w:t>
      </w:r>
      <w:r w:rsidR="00FF3599">
        <w:rPr>
          <w:rFonts w:ascii="宋体" w:hAnsi="宋体" w:cs="宋体" w:hint="eastAsia"/>
          <w:sz w:val="24"/>
        </w:rPr>
        <w:t>中存储的0</w:t>
      </w:r>
      <w:r w:rsidR="00FF3599">
        <w:rPr>
          <w:rFonts w:ascii="宋体" w:hAnsi="宋体" w:cs="宋体"/>
          <w:sz w:val="24"/>
        </w:rPr>
        <w:t>2</w:t>
      </w:r>
      <w:r w:rsidR="00FF3599">
        <w:rPr>
          <w:rFonts w:ascii="宋体" w:hAnsi="宋体" w:cs="宋体" w:hint="eastAsia"/>
          <w:sz w:val="24"/>
        </w:rPr>
        <w:t>H相乘之后</w:t>
      </w:r>
      <w:r>
        <w:rPr>
          <w:rFonts w:ascii="宋体" w:hAnsi="宋体" w:cs="宋体"/>
          <w:sz w:val="24"/>
        </w:rPr>
        <w:t>变为0</w:t>
      </w:r>
      <w:r w:rsidR="00FF3599">
        <w:rPr>
          <w:rFonts w:ascii="宋体" w:hAnsi="宋体" w:cs="宋体" w:hint="eastAsia"/>
          <w:sz w:val="24"/>
        </w:rPr>
        <w:t>A</w:t>
      </w:r>
      <w:r>
        <w:rPr>
          <w:rFonts w:ascii="宋体" w:hAnsi="宋体" w:cs="宋体"/>
          <w:sz w:val="24"/>
        </w:rPr>
        <w:t>H并输出到了OUT。</w:t>
      </w:r>
    </w:p>
    <w:p w14:paraId="5BE72EDA" w14:textId="77777777" w:rsidR="00984175" w:rsidRPr="009F5414" w:rsidRDefault="00984175" w:rsidP="00F40C7E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</w:p>
    <w:p w14:paraId="523370A7" w14:textId="4B27781A" w:rsidR="006F1066" w:rsidRPr="007048CE" w:rsidRDefault="001F6A38" w:rsidP="007048CE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实验结论</w:t>
      </w:r>
    </w:p>
    <w:p w14:paraId="0F8A32CB" w14:textId="040D6010" w:rsidR="001F6A38" w:rsidRPr="00C21429" w:rsidRDefault="00C21429" w:rsidP="00C21429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将多条汇编指令通过一定的顺序组合在一起编写为程序，可以实现我们想要的功能。</w:t>
      </w:r>
      <w:r w:rsidR="00BF1C2A">
        <w:rPr>
          <w:rFonts w:ascii="宋体" w:hAnsi="宋体" w:cs="宋体" w:hint="eastAsia"/>
          <w:sz w:val="24"/>
        </w:rPr>
        <w:t>在这个实验中实现了两数相乘并输出的操作。</w:t>
      </w:r>
    </w:p>
    <w:p w14:paraId="6355F75B" w14:textId="77777777" w:rsidR="00C21429" w:rsidRPr="00C21429" w:rsidRDefault="00C21429" w:rsidP="001F6A38">
      <w:pPr>
        <w:ind w:firstLine="0"/>
        <w:rPr>
          <w:rFonts w:ascii="宋体" w:hAnsi="宋体" w:cs="宋体"/>
          <w:b/>
          <w:sz w:val="28"/>
          <w:szCs w:val="28"/>
        </w:rPr>
      </w:pPr>
    </w:p>
    <w:p w14:paraId="43CB5D9A" w14:textId="77777777" w:rsidR="001A6448" w:rsidRDefault="00E231A4" w:rsidP="001A6448">
      <w:pPr>
        <w:ind w:firstLine="0"/>
        <w:rPr>
          <w:rFonts w:ascii="宋体" w:hAnsi="宋体" w:cs="宋体"/>
          <w:b/>
          <w:sz w:val="28"/>
          <w:szCs w:val="28"/>
        </w:rPr>
      </w:pPr>
      <w:r>
        <w:rPr>
          <w:rFonts w:ascii="宋体" w:hAnsi="宋体" w:cs="宋体" w:hint="eastAsia"/>
          <w:b/>
          <w:sz w:val="28"/>
          <w:szCs w:val="28"/>
        </w:rPr>
        <w:t>四</w:t>
      </w:r>
      <w:r w:rsidR="001A6448" w:rsidRPr="001A6448">
        <w:rPr>
          <w:rFonts w:ascii="宋体" w:hAnsi="宋体" w:cs="宋体" w:hint="eastAsia"/>
          <w:b/>
          <w:sz w:val="28"/>
          <w:szCs w:val="28"/>
        </w:rPr>
        <w:t>、建议</w:t>
      </w:r>
      <w:r w:rsidR="001A6448">
        <w:rPr>
          <w:rFonts w:ascii="宋体" w:hAnsi="宋体" w:cs="宋体" w:hint="eastAsia"/>
          <w:b/>
          <w:sz w:val="28"/>
          <w:szCs w:val="28"/>
        </w:rPr>
        <w:t>和体会</w:t>
      </w:r>
    </w:p>
    <w:p w14:paraId="468EF6FD" w14:textId="32984A16" w:rsidR="00EE6818" w:rsidRPr="009F5414" w:rsidRDefault="00EE6818" w:rsidP="007E50AF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EE6818">
        <w:rPr>
          <w:rFonts w:ascii="宋体" w:hAnsi="宋体" w:cs="宋体" w:hint="eastAsia"/>
          <w:sz w:val="24"/>
        </w:rPr>
        <w:t>自然语言容易产生歧义，不适合用来表述大量的操作——写程序。</w:t>
      </w:r>
      <w:r w:rsidR="00DF0E43">
        <w:rPr>
          <w:rFonts w:ascii="宋体" w:hAnsi="宋体" w:cs="宋体" w:hint="eastAsia"/>
          <w:sz w:val="24"/>
        </w:rPr>
        <w:t>此外</w:t>
      </w:r>
      <w:r w:rsidRPr="00EE6818">
        <w:rPr>
          <w:rFonts w:ascii="宋体" w:hAnsi="宋体" w:cs="宋体" w:hint="eastAsia"/>
          <w:sz w:val="24"/>
        </w:rPr>
        <w:t>，在实验三中我们使用微指令的二进制具体编码(16进制数形式)来表示它，在实验五中用机器指令的微程序入口地址(16进制数形式)来表示它们，这几种表示可以直接被机器“理解”，但人理解起来就非常吃力。表面上看，人理解16进制数形式指令很困难的原因是这些指令太相似了，其实根本原因是16进制数形式的指令没有对指令功能的任何反映，所以“人”用起来不方便，尤其是在使用大量指令来编制解决实际问题的程序时，这种不反映指令逻辑功能的形式更显得难以使用。</w:t>
      </w:r>
      <w:r w:rsidR="00F205EC">
        <w:rPr>
          <w:rFonts w:ascii="宋体" w:hAnsi="宋体" w:cs="宋体" w:hint="eastAsia"/>
          <w:sz w:val="24"/>
        </w:rPr>
        <w:t>通过</w:t>
      </w:r>
      <w:r w:rsidRPr="00EE6818">
        <w:rPr>
          <w:rFonts w:ascii="宋体" w:hAnsi="宋体" w:cs="宋体" w:hint="eastAsia"/>
          <w:sz w:val="24"/>
        </w:rPr>
        <w:t>给每条(微)指令再规定一个反映其逻辑功能的“符号”，称这套符号为“汇编指令”。</w:t>
      </w:r>
    </w:p>
    <w:p w14:paraId="6A48B978" w14:textId="77777777" w:rsidR="001F6A38" w:rsidRPr="001A6448" w:rsidRDefault="001F6A38" w:rsidP="001A6448">
      <w:pPr>
        <w:ind w:firstLine="0"/>
        <w:rPr>
          <w:rFonts w:ascii="宋体" w:hAnsi="宋体" w:cs="宋体"/>
          <w:b/>
          <w:sz w:val="28"/>
          <w:szCs w:val="28"/>
        </w:rPr>
      </w:pPr>
    </w:p>
    <w:p w14:paraId="03001B39" w14:textId="77777777" w:rsidR="001A6448" w:rsidRPr="001A6448" w:rsidRDefault="00E231A4" w:rsidP="001A6448">
      <w:pPr>
        <w:ind w:firstLine="0"/>
        <w:rPr>
          <w:rFonts w:ascii="宋体" w:hAnsi="宋体" w:cs="宋体"/>
          <w:b/>
          <w:sz w:val="28"/>
          <w:szCs w:val="28"/>
        </w:rPr>
      </w:pPr>
      <w:r>
        <w:rPr>
          <w:rFonts w:ascii="宋体" w:hAnsi="宋体" w:cs="宋体" w:hint="eastAsia"/>
          <w:b/>
          <w:sz w:val="28"/>
          <w:szCs w:val="28"/>
        </w:rPr>
        <w:t>五</w:t>
      </w:r>
      <w:r w:rsidR="001A6448" w:rsidRPr="001A6448">
        <w:rPr>
          <w:rFonts w:ascii="宋体" w:hAnsi="宋体" w:cs="宋体" w:hint="eastAsia"/>
          <w:b/>
          <w:sz w:val="28"/>
          <w:szCs w:val="28"/>
        </w:rPr>
        <w:t>、思考题</w:t>
      </w:r>
    </w:p>
    <w:p w14:paraId="10F87BAD" w14:textId="77777777" w:rsidR="00332E3E" w:rsidRDefault="00332E3E" w:rsidP="002E2F5D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332E3E">
        <w:rPr>
          <w:rFonts w:ascii="宋体" w:hAnsi="宋体" w:cs="宋体" w:hint="eastAsia"/>
          <w:sz w:val="24"/>
        </w:rPr>
        <w:t>建立“中文汇编指令”需要哪些条件？</w:t>
      </w:r>
    </w:p>
    <w:p w14:paraId="4AA9B633" w14:textId="45763487" w:rsidR="0087712E" w:rsidRPr="008E3FBD" w:rsidRDefault="00332E3E" w:rsidP="002E2F5D">
      <w:pPr>
        <w:spacing w:line="240" w:lineRule="atLeast"/>
        <w:ind w:left="480" w:firstLineChars="400" w:firstLine="960"/>
        <w:rPr>
          <w:rFonts w:ascii="宋体" w:hAnsi="宋体" w:cs="宋体"/>
          <w:b/>
          <w:color w:val="365F91"/>
          <w:sz w:val="28"/>
          <w:szCs w:val="28"/>
        </w:rPr>
      </w:pPr>
      <w:r>
        <w:rPr>
          <w:rFonts w:ascii="宋体" w:hAnsi="宋体" w:cs="宋体" w:hint="eastAsia"/>
          <w:sz w:val="24"/>
        </w:rPr>
        <w:t>用中文为每一个机器指令取别名，并</w:t>
      </w:r>
      <w:r w:rsidR="005476D8">
        <w:rPr>
          <w:rFonts w:ascii="宋体" w:hAnsi="宋体" w:cs="宋体" w:hint="eastAsia"/>
          <w:sz w:val="24"/>
        </w:rPr>
        <w:t>需要</w:t>
      </w:r>
      <w:r>
        <w:rPr>
          <w:rFonts w:ascii="宋体" w:hAnsi="宋体" w:cs="宋体" w:hint="eastAsia"/>
          <w:sz w:val="24"/>
        </w:rPr>
        <w:t>一个程序将中文翻译为机器指令。</w:t>
      </w:r>
    </w:p>
    <w:p w14:paraId="6BBFAFEC" w14:textId="77777777" w:rsidR="00DC42FD" w:rsidRPr="00D45F7B" w:rsidRDefault="00DC42FD" w:rsidP="001A6448">
      <w:pPr>
        <w:ind w:firstLine="0"/>
        <w:rPr>
          <w:rFonts w:ascii="宋体" w:hAnsi="宋体" w:cs="宋体"/>
          <w:b/>
          <w:sz w:val="28"/>
          <w:szCs w:val="28"/>
        </w:rPr>
      </w:pPr>
    </w:p>
    <w:sectPr w:rsidR="00DC42FD" w:rsidRPr="00D45F7B">
      <w:headerReference w:type="default" r:id="rId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0036E4" w14:textId="77777777" w:rsidR="00DD0C1D" w:rsidRDefault="00DD0C1D" w:rsidP="009D5EFC">
      <w:r>
        <w:separator/>
      </w:r>
    </w:p>
  </w:endnote>
  <w:endnote w:type="continuationSeparator" w:id="0">
    <w:p w14:paraId="170FE305" w14:textId="77777777" w:rsidR="00DD0C1D" w:rsidRDefault="00DD0C1D" w:rsidP="009D5E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776100" w14:textId="77777777" w:rsidR="00DD0C1D" w:rsidRDefault="00DD0C1D" w:rsidP="009D5EFC">
      <w:r>
        <w:separator/>
      </w:r>
    </w:p>
  </w:footnote>
  <w:footnote w:type="continuationSeparator" w:id="0">
    <w:p w14:paraId="1A00BE44" w14:textId="77777777" w:rsidR="00DD0C1D" w:rsidRDefault="00DD0C1D" w:rsidP="009D5E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E4BCC" w14:textId="77777777" w:rsidR="0064357F" w:rsidRDefault="0064357F" w:rsidP="00CF51E6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7"/>
      <w:numFmt w:val="chineseCounting"/>
      <w:suff w:val="nothing"/>
      <w:lvlText w:val="%1、"/>
      <w:lvlJc w:val="left"/>
    </w:lvl>
  </w:abstractNum>
  <w:abstractNum w:abstractNumId="1" w15:restartNumberingAfterBreak="0">
    <w:nsid w:val="00000003"/>
    <w:multiLevelType w:val="singleLevel"/>
    <w:tmpl w:val="00000003"/>
    <w:lvl w:ilvl="0">
      <w:start w:val="8"/>
      <w:numFmt w:val="chineseCounting"/>
      <w:suff w:val="nothing"/>
      <w:lvlText w:val="%1、"/>
      <w:lvlJc w:val="left"/>
    </w:lvl>
  </w:abstractNum>
  <w:abstractNum w:abstractNumId="2" w15:restartNumberingAfterBreak="0">
    <w:nsid w:val="0000000A"/>
    <w:multiLevelType w:val="singleLevel"/>
    <w:tmpl w:val="0000000A"/>
    <w:lvl w:ilvl="0">
      <w:start w:val="9"/>
      <w:numFmt w:val="chineseCounting"/>
      <w:suff w:val="nothing"/>
      <w:lvlText w:val="%1、"/>
      <w:lvlJc w:val="left"/>
    </w:lvl>
  </w:abstractNum>
  <w:abstractNum w:abstractNumId="3" w15:restartNumberingAfterBreak="0">
    <w:nsid w:val="010F4887"/>
    <w:multiLevelType w:val="hybridMultilevel"/>
    <w:tmpl w:val="702A7F3E"/>
    <w:lvl w:ilvl="0" w:tplc="F610781A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0E772A34"/>
    <w:multiLevelType w:val="hybridMultilevel"/>
    <w:tmpl w:val="9C28406A"/>
    <w:lvl w:ilvl="0" w:tplc="896C8B8A">
      <w:start w:val="7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0F1F396F"/>
    <w:multiLevelType w:val="hybridMultilevel"/>
    <w:tmpl w:val="3302241E"/>
    <w:lvl w:ilvl="0" w:tplc="B0B82B28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1E765550"/>
    <w:multiLevelType w:val="multilevel"/>
    <w:tmpl w:val="3302241E"/>
    <w:lvl w:ilvl="0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326C27FF"/>
    <w:multiLevelType w:val="hybridMultilevel"/>
    <w:tmpl w:val="5D9466FE"/>
    <w:lvl w:ilvl="0" w:tplc="B0B82B28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36F4000C"/>
    <w:multiLevelType w:val="hybridMultilevel"/>
    <w:tmpl w:val="CF8E0548"/>
    <w:lvl w:ilvl="0" w:tplc="7CB21576">
      <w:start w:val="1"/>
      <w:numFmt w:val="decimalEnclosedCircle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80" w:hanging="420"/>
      </w:pPr>
    </w:lvl>
    <w:lvl w:ilvl="2" w:tplc="0409001B" w:tentative="1">
      <w:start w:val="1"/>
      <w:numFmt w:val="lowerRoman"/>
      <w:lvlText w:val="%3."/>
      <w:lvlJc w:val="right"/>
      <w:pPr>
        <w:ind w:left="2700" w:hanging="420"/>
      </w:pPr>
    </w:lvl>
    <w:lvl w:ilvl="3" w:tplc="0409000F" w:tentative="1">
      <w:start w:val="1"/>
      <w:numFmt w:val="decimal"/>
      <w:lvlText w:val="%4."/>
      <w:lvlJc w:val="left"/>
      <w:pPr>
        <w:ind w:left="3120" w:hanging="420"/>
      </w:pPr>
    </w:lvl>
    <w:lvl w:ilvl="4" w:tplc="04090019" w:tentative="1">
      <w:start w:val="1"/>
      <w:numFmt w:val="lowerLetter"/>
      <w:lvlText w:val="%5)"/>
      <w:lvlJc w:val="left"/>
      <w:pPr>
        <w:ind w:left="3540" w:hanging="420"/>
      </w:pPr>
    </w:lvl>
    <w:lvl w:ilvl="5" w:tplc="0409001B" w:tentative="1">
      <w:start w:val="1"/>
      <w:numFmt w:val="lowerRoman"/>
      <w:lvlText w:val="%6."/>
      <w:lvlJc w:val="right"/>
      <w:pPr>
        <w:ind w:left="3960" w:hanging="420"/>
      </w:pPr>
    </w:lvl>
    <w:lvl w:ilvl="6" w:tplc="0409000F" w:tentative="1">
      <w:start w:val="1"/>
      <w:numFmt w:val="decimal"/>
      <w:lvlText w:val="%7."/>
      <w:lvlJc w:val="left"/>
      <w:pPr>
        <w:ind w:left="4380" w:hanging="420"/>
      </w:pPr>
    </w:lvl>
    <w:lvl w:ilvl="7" w:tplc="04090019" w:tentative="1">
      <w:start w:val="1"/>
      <w:numFmt w:val="lowerLetter"/>
      <w:lvlText w:val="%8)"/>
      <w:lvlJc w:val="left"/>
      <w:pPr>
        <w:ind w:left="4800" w:hanging="420"/>
      </w:pPr>
    </w:lvl>
    <w:lvl w:ilvl="8" w:tplc="0409001B" w:tentative="1">
      <w:start w:val="1"/>
      <w:numFmt w:val="lowerRoman"/>
      <w:lvlText w:val="%9."/>
      <w:lvlJc w:val="right"/>
      <w:pPr>
        <w:ind w:left="5220" w:hanging="420"/>
      </w:pPr>
    </w:lvl>
  </w:abstractNum>
  <w:abstractNum w:abstractNumId="9" w15:restartNumberingAfterBreak="0">
    <w:nsid w:val="5B883CC3"/>
    <w:multiLevelType w:val="hybridMultilevel"/>
    <w:tmpl w:val="14765070"/>
    <w:lvl w:ilvl="0" w:tplc="7AB4CC7A">
      <w:start w:val="7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 w15:restartNumberingAfterBreak="0">
    <w:nsid w:val="6D6B6D46"/>
    <w:multiLevelType w:val="hybridMultilevel"/>
    <w:tmpl w:val="FD88E4D4"/>
    <w:lvl w:ilvl="0" w:tplc="13F0227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4E53C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AAB4D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831E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2AB3D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AE7BB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BCB18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828B8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E58DFA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F16A4E"/>
    <w:multiLevelType w:val="hybridMultilevel"/>
    <w:tmpl w:val="B900EC10"/>
    <w:lvl w:ilvl="0" w:tplc="46BACBD2">
      <w:start w:val="1"/>
      <w:numFmt w:val="bullet"/>
      <w:lvlText w:val="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5E5C6472">
      <w:start w:val="1"/>
      <w:numFmt w:val="chineseCountingThousand"/>
      <w:lvlText w:val="%2、"/>
      <w:lvlJc w:val="left"/>
      <w:pPr>
        <w:tabs>
          <w:tab w:val="num" w:pos="567"/>
        </w:tabs>
        <w:ind w:left="851" w:firstLine="283"/>
      </w:pPr>
      <w:rPr>
        <w:rFonts w:ascii="Times New Roman" w:eastAsia="宋体" w:hAnsi="Times New Roman" w:hint="eastAsia"/>
        <w:b/>
        <w:i w:val="0"/>
        <w:sz w:val="24"/>
        <w:szCs w:val="24"/>
      </w:rPr>
    </w:lvl>
    <w:lvl w:ilvl="2" w:tplc="30046580">
      <w:start w:val="1"/>
      <w:numFmt w:val="japaneseCounting"/>
      <w:lvlText w:val="%3．"/>
      <w:lvlJc w:val="left"/>
      <w:pPr>
        <w:tabs>
          <w:tab w:val="num" w:pos="1560"/>
        </w:tabs>
        <w:ind w:left="1560" w:hanging="7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A378CF9E">
      <w:start w:val="1"/>
      <w:numFmt w:val="bullet"/>
      <w:lvlText w:val="◘"/>
      <w:lvlJc w:val="left"/>
      <w:pPr>
        <w:tabs>
          <w:tab w:val="num" w:pos="1963"/>
        </w:tabs>
        <w:ind w:left="1963" w:hanging="283"/>
      </w:pPr>
      <w:rPr>
        <w:rFonts w:ascii="Times New Roman" w:eastAsia="宋体" w:hAnsi="Times New Roman" w:cs="Times New Roman" w:hint="default"/>
        <w:color w:val="auto"/>
        <w:sz w:val="21"/>
        <w:szCs w:val="21"/>
      </w:r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6F612AC"/>
    <w:multiLevelType w:val="multilevel"/>
    <w:tmpl w:val="702A7F3E"/>
    <w:lvl w:ilvl="0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158765350">
    <w:abstractNumId w:val="0"/>
  </w:num>
  <w:num w:numId="2" w16cid:durableId="418676517">
    <w:abstractNumId w:val="1"/>
  </w:num>
  <w:num w:numId="3" w16cid:durableId="346759950">
    <w:abstractNumId w:val="2"/>
  </w:num>
  <w:num w:numId="4" w16cid:durableId="193231727">
    <w:abstractNumId w:val="1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841042438">
    <w:abstractNumId w:val="4"/>
  </w:num>
  <w:num w:numId="6" w16cid:durableId="505364051">
    <w:abstractNumId w:val="9"/>
  </w:num>
  <w:num w:numId="7" w16cid:durableId="965697217">
    <w:abstractNumId w:val="11"/>
  </w:num>
  <w:num w:numId="8" w16cid:durableId="1566336512">
    <w:abstractNumId w:val="3"/>
  </w:num>
  <w:num w:numId="9" w16cid:durableId="1244922166">
    <w:abstractNumId w:val="12"/>
  </w:num>
  <w:num w:numId="10" w16cid:durableId="513156779">
    <w:abstractNumId w:val="5"/>
  </w:num>
  <w:num w:numId="11" w16cid:durableId="618150545">
    <w:abstractNumId w:val="6"/>
  </w:num>
  <w:num w:numId="12" w16cid:durableId="444038576">
    <w:abstractNumId w:val="7"/>
  </w:num>
  <w:num w:numId="13" w16cid:durableId="407776178">
    <w:abstractNumId w:val="10"/>
  </w:num>
  <w:num w:numId="14" w16cid:durableId="12939885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6026"/>
    <w:rsid w:val="00021E99"/>
    <w:rsid w:val="000279F1"/>
    <w:rsid w:val="00052409"/>
    <w:rsid w:val="00064531"/>
    <w:rsid w:val="00066BE2"/>
    <w:rsid w:val="000776D3"/>
    <w:rsid w:val="00081536"/>
    <w:rsid w:val="00091E3A"/>
    <w:rsid w:val="000B6FDD"/>
    <w:rsid w:val="000C2B8C"/>
    <w:rsid w:val="000F5E1D"/>
    <w:rsid w:val="0012679C"/>
    <w:rsid w:val="00172A27"/>
    <w:rsid w:val="001932AC"/>
    <w:rsid w:val="001A63CB"/>
    <w:rsid w:val="001A6448"/>
    <w:rsid w:val="001C5C81"/>
    <w:rsid w:val="001D19C5"/>
    <w:rsid w:val="001E40A6"/>
    <w:rsid w:val="001E4B44"/>
    <w:rsid w:val="001F6A38"/>
    <w:rsid w:val="00216459"/>
    <w:rsid w:val="002179F4"/>
    <w:rsid w:val="002231F0"/>
    <w:rsid w:val="00230574"/>
    <w:rsid w:val="0023615D"/>
    <w:rsid w:val="0024668E"/>
    <w:rsid w:val="0025385E"/>
    <w:rsid w:val="00261BF8"/>
    <w:rsid w:val="00277283"/>
    <w:rsid w:val="002A48DD"/>
    <w:rsid w:val="002C2191"/>
    <w:rsid w:val="002C4CEB"/>
    <w:rsid w:val="002E05D1"/>
    <w:rsid w:val="002E2F5D"/>
    <w:rsid w:val="002F66F5"/>
    <w:rsid w:val="00302E71"/>
    <w:rsid w:val="00307694"/>
    <w:rsid w:val="00332E3E"/>
    <w:rsid w:val="00345F54"/>
    <w:rsid w:val="00351167"/>
    <w:rsid w:val="00393629"/>
    <w:rsid w:val="003A1976"/>
    <w:rsid w:val="003B75E5"/>
    <w:rsid w:val="003D30FB"/>
    <w:rsid w:val="003F2CEC"/>
    <w:rsid w:val="003F388B"/>
    <w:rsid w:val="00401612"/>
    <w:rsid w:val="00431EB9"/>
    <w:rsid w:val="00441884"/>
    <w:rsid w:val="00450040"/>
    <w:rsid w:val="00453988"/>
    <w:rsid w:val="00463396"/>
    <w:rsid w:val="00470133"/>
    <w:rsid w:val="004910A7"/>
    <w:rsid w:val="00492E46"/>
    <w:rsid w:val="00495177"/>
    <w:rsid w:val="004E025E"/>
    <w:rsid w:val="004E2E25"/>
    <w:rsid w:val="004E5456"/>
    <w:rsid w:val="004F2A23"/>
    <w:rsid w:val="00526CDC"/>
    <w:rsid w:val="005340F0"/>
    <w:rsid w:val="00540E28"/>
    <w:rsid w:val="0054231F"/>
    <w:rsid w:val="005476D8"/>
    <w:rsid w:val="00550466"/>
    <w:rsid w:val="0055436B"/>
    <w:rsid w:val="00557CFC"/>
    <w:rsid w:val="00560009"/>
    <w:rsid w:val="00596157"/>
    <w:rsid w:val="005A1FAB"/>
    <w:rsid w:val="005A2F1E"/>
    <w:rsid w:val="005B3596"/>
    <w:rsid w:val="005D0BDC"/>
    <w:rsid w:val="005D6B3F"/>
    <w:rsid w:val="00605C64"/>
    <w:rsid w:val="006177E1"/>
    <w:rsid w:val="006309DB"/>
    <w:rsid w:val="0064357F"/>
    <w:rsid w:val="00644200"/>
    <w:rsid w:val="006469CD"/>
    <w:rsid w:val="00670502"/>
    <w:rsid w:val="00690011"/>
    <w:rsid w:val="006C4B30"/>
    <w:rsid w:val="006D18C6"/>
    <w:rsid w:val="006E2C5C"/>
    <w:rsid w:val="006E30E0"/>
    <w:rsid w:val="006F1066"/>
    <w:rsid w:val="00703DF9"/>
    <w:rsid w:val="007048CE"/>
    <w:rsid w:val="007325A2"/>
    <w:rsid w:val="00760E55"/>
    <w:rsid w:val="00761469"/>
    <w:rsid w:val="00787C8A"/>
    <w:rsid w:val="007B4308"/>
    <w:rsid w:val="007E50AF"/>
    <w:rsid w:val="007F5453"/>
    <w:rsid w:val="008171B1"/>
    <w:rsid w:val="0083295D"/>
    <w:rsid w:val="00854262"/>
    <w:rsid w:val="0087712E"/>
    <w:rsid w:val="00882140"/>
    <w:rsid w:val="008A0564"/>
    <w:rsid w:val="008C6107"/>
    <w:rsid w:val="008E3FBD"/>
    <w:rsid w:val="009369FE"/>
    <w:rsid w:val="00953EA8"/>
    <w:rsid w:val="00954772"/>
    <w:rsid w:val="00956D18"/>
    <w:rsid w:val="00971B20"/>
    <w:rsid w:val="00974854"/>
    <w:rsid w:val="00974DAB"/>
    <w:rsid w:val="00974EAE"/>
    <w:rsid w:val="0098303F"/>
    <w:rsid w:val="00984175"/>
    <w:rsid w:val="00986853"/>
    <w:rsid w:val="00997087"/>
    <w:rsid w:val="009C0DFB"/>
    <w:rsid w:val="009D4D22"/>
    <w:rsid w:val="009D5EFC"/>
    <w:rsid w:val="009E0AF7"/>
    <w:rsid w:val="009E1E92"/>
    <w:rsid w:val="009E2239"/>
    <w:rsid w:val="009F194B"/>
    <w:rsid w:val="009F5414"/>
    <w:rsid w:val="00A559AF"/>
    <w:rsid w:val="00A724C8"/>
    <w:rsid w:val="00A83908"/>
    <w:rsid w:val="00A95317"/>
    <w:rsid w:val="00AC5D73"/>
    <w:rsid w:val="00AE11CF"/>
    <w:rsid w:val="00AE2198"/>
    <w:rsid w:val="00B122A7"/>
    <w:rsid w:val="00B2517C"/>
    <w:rsid w:val="00B32E64"/>
    <w:rsid w:val="00B43C58"/>
    <w:rsid w:val="00B66C0F"/>
    <w:rsid w:val="00B7379C"/>
    <w:rsid w:val="00B8790D"/>
    <w:rsid w:val="00BC006B"/>
    <w:rsid w:val="00BC3238"/>
    <w:rsid w:val="00BD1084"/>
    <w:rsid w:val="00BD3307"/>
    <w:rsid w:val="00BE28B7"/>
    <w:rsid w:val="00BF1C2A"/>
    <w:rsid w:val="00BF3C5A"/>
    <w:rsid w:val="00C14F7E"/>
    <w:rsid w:val="00C21429"/>
    <w:rsid w:val="00C23CBB"/>
    <w:rsid w:val="00C3384D"/>
    <w:rsid w:val="00C663EA"/>
    <w:rsid w:val="00C66723"/>
    <w:rsid w:val="00CA7B77"/>
    <w:rsid w:val="00CD1689"/>
    <w:rsid w:val="00CE0A27"/>
    <w:rsid w:val="00CE58A7"/>
    <w:rsid w:val="00CE7CF7"/>
    <w:rsid w:val="00CF2464"/>
    <w:rsid w:val="00CF51E6"/>
    <w:rsid w:val="00D02422"/>
    <w:rsid w:val="00D24D10"/>
    <w:rsid w:val="00D33D95"/>
    <w:rsid w:val="00D428D1"/>
    <w:rsid w:val="00D45F7B"/>
    <w:rsid w:val="00D63579"/>
    <w:rsid w:val="00D63AA4"/>
    <w:rsid w:val="00D71202"/>
    <w:rsid w:val="00D77AEC"/>
    <w:rsid w:val="00D80FF3"/>
    <w:rsid w:val="00D968CE"/>
    <w:rsid w:val="00DA04BC"/>
    <w:rsid w:val="00DB5637"/>
    <w:rsid w:val="00DC0B40"/>
    <w:rsid w:val="00DC42FD"/>
    <w:rsid w:val="00DD02D4"/>
    <w:rsid w:val="00DD0C1D"/>
    <w:rsid w:val="00DD34E0"/>
    <w:rsid w:val="00DF0E43"/>
    <w:rsid w:val="00E231A4"/>
    <w:rsid w:val="00E471AC"/>
    <w:rsid w:val="00E82F69"/>
    <w:rsid w:val="00E83E41"/>
    <w:rsid w:val="00E876D7"/>
    <w:rsid w:val="00EB1B88"/>
    <w:rsid w:val="00EB4AC7"/>
    <w:rsid w:val="00ED126B"/>
    <w:rsid w:val="00ED67E8"/>
    <w:rsid w:val="00EE6818"/>
    <w:rsid w:val="00EF24C9"/>
    <w:rsid w:val="00F022E0"/>
    <w:rsid w:val="00F03953"/>
    <w:rsid w:val="00F13F0D"/>
    <w:rsid w:val="00F205EC"/>
    <w:rsid w:val="00F21706"/>
    <w:rsid w:val="00F22A05"/>
    <w:rsid w:val="00F246E3"/>
    <w:rsid w:val="00F26C09"/>
    <w:rsid w:val="00F35796"/>
    <w:rsid w:val="00F40C7E"/>
    <w:rsid w:val="00F67D11"/>
    <w:rsid w:val="00F7436A"/>
    <w:rsid w:val="00F77E90"/>
    <w:rsid w:val="00F81E02"/>
    <w:rsid w:val="00F82D5B"/>
    <w:rsid w:val="00F86718"/>
    <w:rsid w:val="00FC5E35"/>
    <w:rsid w:val="00FF3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"/>
    </o:shapelayout>
  </w:shapeDefaults>
  <w:decimalSymbol w:val="."/>
  <w:listSeparator w:val=","/>
  <w14:docId w14:val="4D0030B7"/>
  <w15:chartTrackingRefBased/>
  <w15:docId w15:val="{D5DDE5E6-C88C-4526-99B9-01509492A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C21429"/>
    <w:pPr>
      <w:widowControl w:val="0"/>
      <w:ind w:firstLine="42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customStyle="1" w:styleId="2CharChar">
    <w:name w:val="2级标题 Char Char"/>
    <w:basedOn w:val="30"/>
    <w:link w:val="2"/>
    <w:rPr>
      <w:rFonts w:eastAsia="宋体"/>
      <w:b/>
      <w:bCs/>
      <w:sz w:val="30"/>
      <w:szCs w:val="32"/>
      <w:lang w:eastAsia="zh-CN" w:bidi="ar-SA"/>
    </w:rPr>
  </w:style>
  <w:style w:type="character" w:customStyle="1" w:styleId="30">
    <w:name w:val="标题 3 字符"/>
    <w:basedOn w:val="a0"/>
    <w:link w:val="3"/>
    <w:rPr>
      <w:rFonts w:eastAsia="宋体"/>
      <w:b/>
      <w:bCs/>
      <w:sz w:val="32"/>
      <w:szCs w:val="32"/>
      <w:lang w:bidi="ar-SA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2">
    <w:name w:val="2级标题"/>
    <w:basedOn w:val="3"/>
    <w:link w:val="2CharChar"/>
    <w:pPr>
      <w:spacing w:before="0" w:after="0" w:line="240" w:lineRule="auto"/>
      <w:ind w:firstLine="200"/>
    </w:pPr>
    <w:rPr>
      <w:sz w:val="30"/>
    </w:rPr>
  </w:style>
  <w:style w:type="paragraph" w:customStyle="1" w:styleId="a6">
    <w:name w:val="（二）级标题"/>
    <w:basedOn w:val="a"/>
    <w:pPr>
      <w:ind w:firstLine="422"/>
    </w:pPr>
    <w:rPr>
      <w:b/>
      <w:sz w:val="28"/>
    </w:rPr>
  </w:style>
  <w:style w:type="paragraph" w:customStyle="1" w:styleId="a7">
    <w:name w:val="图表标题"/>
    <w:basedOn w:val="a"/>
    <w:pPr>
      <w:jc w:val="center"/>
    </w:pPr>
    <w:rPr>
      <w:rFonts w:ascii="宋体" w:hAnsi="宋体"/>
      <w:b/>
      <w:sz w:val="18"/>
      <w:szCs w:val="18"/>
    </w:rPr>
  </w:style>
  <w:style w:type="paragraph" w:customStyle="1" w:styleId="WPSPlain">
    <w:name w:val="WPS Plain"/>
  </w:style>
  <w:style w:type="paragraph" w:customStyle="1" w:styleId="31">
    <w:name w:val="3级标题"/>
    <w:basedOn w:val="a"/>
    <w:rPr>
      <w:b/>
      <w:sz w:val="24"/>
    </w:rPr>
  </w:style>
  <w:style w:type="paragraph" w:styleId="a8">
    <w:name w:val="Normal Indent"/>
    <w:basedOn w:val="a"/>
    <w:rsid w:val="001A6448"/>
    <w:rPr>
      <w:szCs w:val="21"/>
    </w:rPr>
  </w:style>
  <w:style w:type="character" w:styleId="a9">
    <w:name w:val="Hyperlink"/>
    <w:basedOn w:val="a0"/>
    <w:rsid w:val="00F22A05"/>
    <w:rPr>
      <w:color w:val="0000FF"/>
      <w:u w:val="single"/>
    </w:rPr>
  </w:style>
  <w:style w:type="table" w:styleId="aa">
    <w:name w:val="Table Grid"/>
    <w:basedOn w:val="a1"/>
    <w:rsid w:val="003B75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5B3596"/>
    <w:pPr>
      <w:ind w:firstLineChars="200" w:firstLine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61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93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2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wangyw15\Documents\&#25991;&#26723;\&#22823;&#23398;\&#35745;&#31639;&#26426;&#32452;&#25104;&#21407;&#29702;&#23454;&#39564;\Normal.wp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1</TotalTime>
  <Pages>4</Pages>
  <Words>346</Words>
  <Characters>1975</Characters>
  <Application>Microsoft Office Word</Application>
  <DocSecurity>0</DocSecurity>
  <PresentationFormat/>
  <Lines>16</Lines>
  <Paragraphs>4</Paragraphs>
  <Slides>0</Slides>
  <Notes>0</Notes>
  <HiddenSlides>0</HiddenSlides>
  <MMClips>0</MMClips>
  <ScaleCrop>false</ScaleCrop>
  <Manager/>
  <Company/>
  <LinksUpToDate>false</LinksUpToDate>
  <CharactersWithSpaces>2317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上海大学  计算机学院 </dc:title>
  <dc:subject/>
  <dc:creator>Administrator</dc:creator>
  <cp:keywords/>
  <dc:description/>
  <cp:lastModifiedBy>严玮 汪</cp:lastModifiedBy>
  <cp:revision>6</cp:revision>
  <cp:lastPrinted>2023-02-27T07:06:00Z</cp:lastPrinted>
  <dcterms:created xsi:type="dcterms:W3CDTF">2023-02-27T07:07:00Z</dcterms:created>
  <dcterms:modified xsi:type="dcterms:W3CDTF">2023-02-27T08:08:00Z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